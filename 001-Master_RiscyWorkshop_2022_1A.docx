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1DCE" w14:textId="102EB78A" w:rsidR="005B2D3D" w:rsidRPr="00D07F3A" w:rsidRDefault="00BF47A1" w:rsidP="00D07F3A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color w:val="0000FF"/>
        </w:rPr>
      </w:pPr>
      <w:bookmarkStart w:id="0" w:name="_Toc205801034"/>
      <w:bookmarkStart w:id="1" w:name="_Toc205549926"/>
      <w:r>
        <w:rPr>
          <w:rFonts w:asciiTheme="minorHAnsi" w:hAnsiTheme="minorHAnsi"/>
          <w:color w:val="0000FF"/>
        </w:rPr>
        <w:t>Riscy Workshop Lab Journal</w:t>
      </w:r>
    </w:p>
    <w:p w14:paraId="1068627F" w14:textId="1ED55B7F" w:rsidR="00D82D3A" w:rsidRPr="00D07F3A" w:rsidRDefault="006316DF" w:rsidP="00D07F3A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color w:val="0000FF"/>
        </w:rPr>
      </w:pPr>
      <w:r w:rsidRPr="00D07F3A">
        <w:rPr>
          <w:rFonts w:asciiTheme="minorHAnsi" w:hAnsiTheme="minorHAnsi"/>
          <w:color w:val="0000FF"/>
        </w:rPr>
        <w:t xml:space="preserve">Chapter </w:t>
      </w:r>
      <w:r w:rsidR="00BF47A1">
        <w:rPr>
          <w:rFonts w:asciiTheme="minorHAnsi" w:hAnsiTheme="minorHAnsi"/>
          <w:color w:val="0000FF"/>
        </w:rPr>
        <w:t>001</w:t>
      </w:r>
    </w:p>
    <w:p w14:paraId="0F9762E1" w14:textId="1FCADFF2" w:rsidR="001726DF" w:rsidRPr="00D07F3A" w:rsidRDefault="00096E29" w:rsidP="00D07F3A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June 2022</w:t>
      </w:r>
    </w:p>
    <w:p w14:paraId="3DB902D1" w14:textId="77777777" w:rsidR="00771DD7" w:rsidRPr="00D07F3A" w:rsidRDefault="001726DF" w:rsidP="00D07F3A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color w:val="0000FF"/>
        </w:rPr>
      </w:pPr>
      <w:r w:rsidRPr="00D07F3A">
        <w:rPr>
          <w:rFonts w:asciiTheme="minorHAnsi" w:hAnsiTheme="minorHAnsi"/>
          <w:color w:val="0000FF"/>
        </w:rPr>
        <w:t>Richard Payn</w:t>
      </w:r>
      <w:r w:rsidR="00771DD7" w:rsidRPr="00D07F3A">
        <w:rPr>
          <w:rFonts w:asciiTheme="minorHAnsi" w:hAnsiTheme="minorHAnsi"/>
          <w:color w:val="0000FF"/>
        </w:rPr>
        <w:t>e</w:t>
      </w:r>
    </w:p>
    <w:p w14:paraId="7DADE4CA" w14:textId="77777777" w:rsidR="00601ECA" w:rsidRPr="00771DD7" w:rsidRDefault="00F02D87" w:rsidP="00382E8D">
      <w:pPr>
        <w:pStyle w:val="TOCHeading"/>
      </w:pPr>
      <w:r w:rsidRPr="00771DD7">
        <w:t>Contents</w:t>
      </w:r>
      <w:r w:rsidR="00BA7BE3">
        <w:t xml:space="preserve"> </w:t>
      </w:r>
    </w:p>
    <w:p w14:paraId="00FF76F5" w14:textId="5F6289CC" w:rsidR="00BF47A1" w:rsidRDefault="006F5CB1" w:rsidP="00BF47A1">
      <w:pPr>
        <w:pStyle w:val="TOC3"/>
        <w:rPr>
          <w:rFonts w:eastAsiaTheme="minorEastAsia" w:cstheme="minorBidi"/>
          <w:sz w:val="22"/>
          <w:szCs w:val="22"/>
        </w:rPr>
      </w:pPr>
      <w:r>
        <w:rPr>
          <w:sz w:val="24"/>
        </w:rPr>
        <w:fldChar w:fldCharType="begin"/>
      </w:r>
      <w:r w:rsidR="00F02D87">
        <w:instrText xml:space="preserve"> TOC \o "1-3" \h \z \u </w:instrText>
      </w:r>
      <w:r>
        <w:rPr>
          <w:sz w:val="24"/>
        </w:rPr>
        <w:fldChar w:fldCharType="separate"/>
      </w:r>
      <w:hyperlink w:anchor="_Toc107745391" w:history="1">
        <w:r w:rsidR="00BF47A1" w:rsidRPr="007E073D">
          <w:rPr>
            <w:rStyle w:val="Hyperlink"/>
          </w:rPr>
          <w:t>0.0</w:t>
        </w:r>
        <w:r w:rsidR="00BF47A1">
          <w:rPr>
            <w:rFonts w:eastAsiaTheme="minorEastAsia" w:cstheme="minorBidi"/>
            <w:sz w:val="22"/>
            <w:szCs w:val="22"/>
          </w:rPr>
          <w:tab/>
        </w:r>
        <w:r w:rsidR="00BF47A1" w:rsidRPr="007E073D">
          <w:rPr>
            <w:rStyle w:val="Hyperlink"/>
          </w:rPr>
          <w:t>Reference</w:t>
        </w:r>
        <w:r w:rsidR="00BF47A1">
          <w:rPr>
            <w:webHidden/>
          </w:rPr>
          <w:tab/>
        </w:r>
        <w:r w:rsidR="00BF47A1">
          <w:rPr>
            <w:webHidden/>
          </w:rPr>
          <w:fldChar w:fldCharType="begin"/>
        </w:r>
        <w:r w:rsidR="00BF47A1">
          <w:rPr>
            <w:webHidden/>
          </w:rPr>
          <w:instrText xml:space="preserve"> PAGEREF _Toc107745391 \h </w:instrText>
        </w:r>
        <w:r w:rsidR="00BF47A1">
          <w:rPr>
            <w:webHidden/>
          </w:rPr>
        </w:r>
        <w:r w:rsidR="00BF47A1">
          <w:rPr>
            <w:webHidden/>
          </w:rPr>
          <w:fldChar w:fldCharType="separate"/>
        </w:r>
        <w:r w:rsidR="00BF47A1">
          <w:rPr>
            <w:webHidden/>
          </w:rPr>
          <w:t>2</w:t>
        </w:r>
        <w:r w:rsidR="00BF47A1">
          <w:rPr>
            <w:webHidden/>
          </w:rPr>
          <w:fldChar w:fldCharType="end"/>
        </w:r>
      </w:hyperlink>
    </w:p>
    <w:p w14:paraId="6383439C" w14:textId="6B73F362" w:rsidR="00BF47A1" w:rsidRDefault="00BF47A1" w:rsidP="00BF47A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07745392" w:history="1">
        <w:r w:rsidRPr="007E073D">
          <w:rPr>
            <w:rStyle w:val="Hyperlink"/>
          </w:rPr>
          <w:t>0.1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7E073D">
          <w:rPr>
            <w:rStyle w:val="Hyperlink"/>
          </w:rPr>
          <w:t>Weblink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_Toc107745392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5B21677" w14:textId="3DC590C3" w:rsidR="00382E8D" w:rsidRDefault="006F5CB1" w:rsidP="009B5FA1">
      <w:pPr>
        <w:sectPr w:rsidR="00382E8D" w:rsidSect="00D07F3A">
          <w:pgSz w:w="11906" w:h="16838"/>
          <w:pgMar w:top="720" w:right="720" w:bottom="720" w:left="720" w:header="709" w:footer="709" w:gutter="0"/>
          <w:cols w:sep="1" w:space="709"/>
          <w:rtlGutter/>
          <w:docGrid w:linePitch="360"/>
        </w:sectPr>
      </w:pPr>
      <w:r>
        <w:fldChar w:fldCharType="end"/>
      </w:r>
    </w:p>
    <w:p w14:paraId="1C1483A3" w14:textId="77777777" w:rsidR="00F02D87" w:rsidRDefault="00F02D87" w:rsidP="009B5FA1"/>
    <w:p w14:paraId="5A0AC4BA" w14:textId="77777777" w:rsidR="00382E8D" w:rsidRDefault="00382E8D" w:rsidP="009B5FA1">
      <w:pPr>
        <w:sectPr w:rsidR="00382E8D" w:rsidSect="00382E8D">
          <w:type w:val="continuous"/>
          <w:pgSz w:w="11906" w:h="16838"/>
          <w:pgMar w:top="720" w:right="720" w:bottom="720" w:left="720" w:header="709" w:footer="709" w:gutter="0"/>
          <w:cols w:num="2" w:sep="1" w:space="709"/>
          <w:rtlGutter/>
          <w:docGrid w:linePitch="360"/>
        </w:sectPr>
      </w:pPr>
    </w:p>
    <w:p w14:paraId="6A29FC78" w14:textId="77777777" w:rsidR="001B0737" w:rsidRDefault="001B0737" w:rsidP="009B5FA1">
      <w:pPr>
        <w:rPr>
          <w:rFonts w:eastAsia="Times New Roman"/>
          <w:kern w:val="32"/>
          <w:sz w:val="28"/>
          <w:szCs w:val="32"/>
        </w:rPr>
      </w:pPr>
      <w:r>
        <w:br w:type="page"/>
      </w:r>
    </w:p>
    <w:p w14:paraId="67C76CD2" w14:textId="77777777" w:rsidR="00382E8D" w:rsidRDefault="00382E8D" w:rsidP="00382E8D">
      <w:pPr>
        <w:pStyle w:val="Heading1"/>
        <w:sectPr w:rsidR="00382E8D" w:rsidSect="00382E8D">
          <w:type w:val="continuous"/>
          <w:pgSz w:w="11906" w:h="16838"/>
          <w:pgMar w:top="720" w:right="720" w:bottom="720" w:left="720" w:header="709" w:footer="709" w:gutter="0"/>
          <w:cols w:sep="1" w:space="709"/>
          <w:rtlGutter/>
          <w:docGrid w:linePitch="360"/>
        </w:sectPr>
      </w:pPr>
    </w:p>
    <w:p w14:paraId="68A69D56" w14:textId="77777777" w:rsidR="006321E3" w:rsidRDefault="006321E3" w:rsidP="00382E8D">
      <w:pPr>
        <w:pStyle w:val="Heading1"/>
      </w:pPr>
      <w:bookmarkStart w:id="2" w:name="_Toc107745391"/>
      <w:r>
        <w:lastRenderedPageBreak/>
        <w:t>Reference</w:t>
      </w:r>
      <w:bookmarkEnd w:id="2"/>
    </w:p>
    <w:p w14:paraId="5AEEDF68" w14:textId="77777777" w:rsidR="008943A8" w:rsidRPr="00CE1364" w:rsidRDefault="006321E3" w:rsidP="00DF1617">
      <w:pPr>
        <w:pStyle w:val="Heading2"/>
      </w:pPr>
      <w:bookmarkStart w:id="3" w:name="_Toc107745392"/>
      <w:r>
        <w:t>Weblink</w:t>
      </w:r>
      <w:bookmarkEnd w:id="3"/>
    </w:p>
    <w:p w14:paraId="18FD7997" w14:textId="26768608" w:rsidR="00382E8D" w:rsidRDefault="00382E8D" w:rsidP="00BF47A1">
      <w:pPr>
        <w:pStyle w:val="Heading1"/>
      </w:pPr>
      <w:bookmarkStart w:id="4" w:name="_Toc301899332"/>
      <w:bookmarkStart w:id="5" w:name="_Toc274033486"/>
      <w:bookmarkEnd w:id="0"/>
      <w:bookmarkEnd w:id="1"/>
      <w:r>
        <w:br w:type="page"/>
      </w:r>
      <w:r w:rsidR="00BF47A1">
        <w:lastRenderedPageBreak/>
        <w:t>Journal 2022</w:t>
      </w:r>
    </w:p>
    <w:p w14:paraId="4BF85018" w14:textId="109B6784" w:rsidR="008E2761" w:rsidRDefault="006D27DD" w:rsidP="00BF47A1">
      <w:pPr>
        <w:pStyle w:val="Heading2"/>
      </w:pPr>
      <w:r>
        <w:t xml:space="preserve">03/July/22: </w:t>
      </w:r>
      <w:r w:rsidR="008E2761">
        <w:t>Current Meter Battery Replacement</w:t>
      </w:r>
    </w:p>
    <w:p w14:paraId="37130518" w14:textId="2CC3E9AF" w:rsidR="008E2761" w:rsidRDefault="008E2761" w:rsidP="008E2761">
      <w:pPr>
        <w:pStyle w:val="ListParagraph"/>
        <w:numPr>
          <w:ilvl w:val="0"/>
          <w:numId w:val="109"/>
        </w:numPr>
        <w:rPr>
          <w:lang w:val="en-US"/>
        </w:rPr>
      </w:pPr>
      <w:r w:rsidRPr="008E2761">
        <w:rPr>
          <w:lang w:val="en-US"/>
        </w:rPr>
        <w:t xml:space="preserve">Order new battery with tab weld tooling. </w:t>
      </w:r>
    </w:p>
    <w:p w14:paraId="6331609C" w14:textId="42D330D5" w:rsidR="008E2761" w:rsidRDefault="008E2761" w:rsidP="008E2761">
      <w:pPr>
        <w:pStyle w:val="ListParagraph"/>
        <w:numPr>
          <w:ilvl w:val="0"/>
          <w:numId w:val="109"/>
        </w:numPr>
      </w:pPr>
      <w:hyperlink r:id="rId8" w:history="1">
        <w:r w:rsidRPr="000F5FBA">
          <w:rPr>
            <w:rStyle w:val="Hyperlink"/>
          </w:rPr>
          <w:t>https://www.youtube.com/watch?v=u5khY6d3qds</w:t>
        </w:r>
      </w:hyperlink>
      <w:r w:rsidR="006D27DD">
        <w:tab/>
      </w:r>
      <w:r w:rsidR="006D27DD">
        <w:tab/>
        <w:t xml:space="preserve">Need 12V Battery. </w:t>
      </w:r>
    </w:p>
    <w:p w14:paraId="4936C9A5" w14:textId="7179842E" w:rsidR="008E2761" w:rsidRDefault="008E2761" w:rsidP="008E2761">
      <w:pPr>
        <w:pStyle w:val="ListParagraph"/>
        <w:numPr>
          <w:ilvl w:val="0"/>
          <w:numId w:val="109"/>
        </w:numPr>
      </w:pPr>
      <w:hyperlink r:id="rId9" w:history="1">
        <w:r w:rsidRPr="000F5FBA">
          <w:rPr>
            <w:rStyle w:val="Hyperlink"/>
          </w:rPr>
          <w:t>https://www.youtube.com/watch?v=TI_ZV-5WHi4</w:t>
        </w:r>
      </w:hyperlink>
      <w:r>
        <w:tab/>
      </w:r>
      <w:r>
        <w:tab/>
        <w:t xml:space="preserve">Approved product, identical to below order to mitigate issue. </w:t>
      </w:r>
      <w:r w:rsidR="006D27DD">
        <w:t>No battery needed.</w:t>
      </w:r>
    </w:p>
    <w:p w14:paraId="72E8AC92" w14:textId="77777777" w:rsidR="008E2761" w:rsidRPr="008E2761" w:rsidRDefault="008E2761" w:rsidP="008E2761">
      <w:pPr>
        <w:rPr>
          <w:lang w:val="en-US"/>
        </w:rPr>
      </w:pPr>
    </w:p>
    <w:p w14:paraId="3310935C" w14:textId="5DD0CF3F" w:rsidR="008E2761" w:rsidRPr="008E2761" w:rsidRDefault="008E2761" w:rsidP="008E2761">
      <w:pPr>
        <w:rPr>
          <w:lang w:val="en-US"/>
        </w:rPr>
      </w:pPr>
      <w:r>
        <w:rPr>
          <w:noProof/>
        </w:rPr>
        <w:drawing>
          <wp:inline distT="0" distB="0" distL="0" distR="0" wp14:anchorId="546BA069" wp14:editId="599655CB">
            <wp:extent cx="4230058" cy="4169836"/>
            <wp:effectExtent l="19050" t="19050" r="18415" b="2159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840" cy="4178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140273" w14:textId="77777777" w:rsidR="006D27DD" w:rsidRDefault="006D27DD">
      <w:pPr>
        <w:rPr>
          <w:rFonts w:eastAsia="Times New Roman"/>
          <w:b/>
          <w:bCs/>
          <w:iCs/>
          <w:color w:val="0000FF"/>
          <w:sz w:val="24"/>
          <w:szCs w:val="24"/>
          <w:lang w:val="en-US"/>
        </w:rPr>
      </w:pPr>
      <w:r>
        <w:br w:type="page"/>
      </w:r>
    </w:p>
    <w:p w14:paraId="0CB332F2" w14:textId="1D178206" w:rsidR="00BF47A1" w:rsidRDefault="006D27DD" w:rsidP="00BF47A1">
      <w:pPr>
        <w:pStyle w:val="Heading2"/>
      </w:pPr>
      <w:r>
        <w:lastRenderedPageBreak/>
        <w:t xml:space="preserve">03/July/22: </w:t>
      </w:r>
      <w:r w:rsidR="008E2761">
        <w:t>PWM Over-Voltage Limiter</w:t>
      </w:r>
    </w:p>
    <w:p w14:paraId="4A1433AE" w14:textId="2A8159FF" w:rsidR="00BF47A1" w:rsidRDefault="00FA72EE" w:rsidP="00FA72EE">
      <w:pPr>
        <w:pStyle w:val="Heading3"/>
      </w:pPr>
      <w:r>
        <w:t>Fundamental: Average voltage of duty cycle</w:t>
      </w:r>
    </w:p>
    <w:p w14:paraId="04D996F8" w14:textId="00106C8A" w:rsidR="00FA72EE" w:rsidRDefault="00FA72EE" w:rsidP="00FA72EE">
      <w:pPr>
        <w:pStyle w:val="ListParagraph"/>
        <w:numPr>
          <w:ilvl w:val="0"/>
          <w:numId w:val="109"/>
        </w:numPr>
      </w:pPr>
      <w:r>
        <w:t>VIN = Input voltage to 30V</w:t>
      </w:r>
    </w:p>
    <w:p w14:paraId="11209778" w14:textId="27F2C2FD" w:rsidR="00FA72EE" w:rsidRDefault="00FA72EE" w:rsidP="00FA72EE">
      <w:pPr>
        <w:pStyle w:val="ListParagraph"/>
        <w:numPr>
          <w:ilvl w:val="0"/>
          <w:numId w:val="109"/>
        </w:numPr>
      </w:pPr>
      <w:r>
        <w:t>VOUT = 12V Limited by PWM with fixed duty cycle.</w:t>
      </w:r>
    </w:p>
    <w:p w14:paraId="272F3BE1" w14:textId="3ED30016" w:rsidR="00FA72EE" w:rsidRDefault="00FA72EE" w:rsidP="00FA72EE">
      <w:pPr>
        <w:pStyle w:val="ListParagraph"/>
        <w:numPr>
          <w:ilvl w:val="0"/>
          <w:numId w:val="109"/>
        </w:numPr>
      </w:pPr>
      <w:proofErr w:type="spellStart"/>
      <w:r>
        <w:t>Va</w:t>
      </w:r>
      <w:proofErr w:type="spellEnd"/>
      <w:r>
        <w:t xml:space="preserve"> = V * Width / Period or </w:t>
      </w:r>
      <w:proofErr w:type="spellStart"/>
      <w:r>
        <w:t>Va</w:t>
      </w:r>
      <w:proofErr w:type="spellEnd"/>
      <w:r>
        <w:t xml:space="preserve"> = V*Duty</w:t>
      </w:r>
    </w:p>
    <w:p w14:paraId="3FB7181F" w14:textId="54FCFEEB" w:rsidR="00FA72EE" w:rsidRDefault="00FA72EE" w:rsidP="00FA72EE">
      <w:pPr>
        <w:pStyle w:val="ListParagraph"/>
        <w:numPr>
          <w:ilvl w:val="0"/>
          <w:numId w:val="109"/>
        </w:numPr>
      </w:pPr>
      <w:r>
        <w:t>Duty = 12V/20V = 60%</w:t>
      </w:r>
    </w:p>
    <w:p w14:paraId="08CC71F7" w14:textId="33774681" w:rsidR="00FA72EE" w:rsidRDefault="00FA72EE" w:rsidP="00FA72EE">
      <w:pPr>
        <w:pStyle w:val="ListParagraph"/>
        <w:numPr>
          <w:ilvl w:val="0"/>
          <w:numId w:val="109"/>
        </w:numPr>
      </w:pPr>
      <w:r>
        <w:t>Duty = 100% if VOUT &gt; VIN</w:t>
      </w:r>
    </w:p>
    <w:p w14:paraId="0F457FFE" w14:textId="6B735646" w:rsidR="000459FF" w:rsidRDefault="00FA72EE" w:rsidP="000459FF">
      <w:r>
        <w:rPr>
          <w:noProof/>
        </w:rPr>
        <w:drawing>
          <wp:inline distT="0" distB="0" distL="0" distR="0" wp14:anchorId="635390F0" wp14:editId="44858EFF">
            <wp:extent cx="2628446" cy="2183632"/>
            <wp:effectExtent l="19050" t="19050" r="19685" b="26670"/>
            <wp:docPr id="8" name="Picture 8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152" cy="2188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459FF">
        <w:rPr>
          <w:noProof/>
        </w:rPr>
        <w:drawing>
          <wp:inline distT="0" distB="0" distL="0" distR="0" wp14:anchorId="708D1A23" wp14:editId="1E807D8D">
            <wp:extent cx="3847083" cy="2205475"/>
            <wp:effectExtent l="19050" t="19050" r="20320" b="23495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712" cy="2213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B5553F" w14:textId="1D00B6EF" w:rsidR="005E5FB7" w:rsidRDefault="005E5FB7" w:rsidP="000459FF">
      <w:r>
        <w:rPr>
          <w:noProof/>
        </w:rPr>
        <w:drawing>
          <wp:inline distT="0" distB="0" distL="0" distR="0" wp14:anchorId="3F76A513" wp14:editId="186E3F78">
            <wp:extent cx="6531890" cy="3123649"/>
            <wp:effectExtent l="19050" t="19050" r="21590" b="1968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3931" cy="3124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BA779E" w14:textId="18A205A1" w:rsidR="005E5FB7" w:rsidRDefault="00A66119" w:rsidP="000459FF">
      <w:hyperlink r:id="rId14" w:history="1">
        <w:r w:rsidRPr="000F5FBA">
          <w:rPr>
            <w:rStyle w:val="Hyperlink"/>
          </w:rPr>
          <w:t>https://community.element14.com/technologies/power-management/b/blog/posts/how-to-compute-the-average-versus-the-rms-value-of-a-pwm-waveform</w:t>
        </w:r>
      </w:hyperlink>
    </w:p>
    <w:p w14:paraId="1EA5F218" w14:textId="77777777" w:rsidR="00A66119" w:rsidRDefault="00A66119" w:rsidP="000459FF"/>
    <w:p w14:paraId="16557D98" w14:textId="051AB2DD" w:rsidR="000459FF" w:rsidRDefault="00E4706D" w:rsidP="00E4706D">
      <w:pPr>
        <w:pStyle w:val="ListParagraph"/>
        <w:numPr>
          <w:ilvl w:val="0"/>
          <w:numId w:val="109"/>
        </w:numPr>
      </w:pPr>
      <w:r>
        <w:t xml:space="preserve">No need for active feedback for VOUT regulation. </w:t>
      </w:r>
    </w:p>
    <w:p w14:paraId="0C19217D" w14:textId="26F6471D" w:rsidR="00FA72EE" w:rsidRDefault="00FA72EE" w:rsidP="00FA72EE"/>
    <w:p w14:paraId="5369A460" w14:textId="77777777" w:rsidR="00A66119" w:rsidRDefault="00A66119">
      <w:pPr>
        <w:rPr>
          <w:rFonts w:eastAsia="Times New Roman"/>
          <w:b/>
          <w:noProof/>
          <w:color w:val="0000FF"/>
          <w:sz w:val="22"/>
          <w:szCs w:val="22"/>
          <w:lang w:val="en-US"/>
        </w:rPr>
      </w:pPr>
      <w:r>
        <w:br w:type="page"/>
      </w:r>
    </w:p>
    <w:p w14:paraId="5112F7AE" w14:textId="7ECAEB43" w:rsidR="00A66119" w:rsidRDefault="00A66119" w:rsidP="00A66119">
      <w:pPr>
        <w:pStyle w:val="Heading3"/>
      </w:pPr>
      <w:r>
        <w:lastRenderedPageBreak/>
        <w:t xml:space="preserve">STM32: </w:t>
      </w:r>
      <w:r w:rsidR="0092759C">
        <w:t>ADC12 prelim works</w:t>
      </w:r>
    </w:p>
    <w:p w14:paraId="6EA433CE" w14:textId="744DA10A" w:rsidR="004F1EF2" w:rsidRDefault="004F1EF2" w:rsidP="004F1EF2">
      <w:pPr>
        <w:pStyle w:val="ListParagraph"/>
        <w:numPr>
          <w:ilvl w:val="0"/>
          <w:numId w:val="109"/>
        </w:numPr>
        <w:rPr>
          <w:lang w:val="en-US"/>
        </w:rPr>
      </w:pPr>
      <w:r>
        <w:rPr>
          <w:lang w:val="en-US"/>
        </w:rPr>
        <w:t>FW: Upgrade ADC12 to capture A1 at 10KHz sample rate.</w:t>
      </w:r>
    </w:p>
    <w:p w14:paraId="6127F56A" w14:textId="3E9C8AA8" w:rsidR="004F1EF2" w:rsidRDefault="004F1EF2" w:rsidP="004F1EF2">
      <w:pPr>
        <w:pStyle w:val="ListParagraph"/>
        <w:numPr>
          <w:ilvl w:val="1"/>
          <w:numId w:val="109"/>
        </w:numPr>
        <w:rPr>
          <w:lang w:val="en-US"/>
        </w:rPr>
      </w:pPr>
      <w:r>
        <w:rPr>
          <w:lang w:val="en-US"/>
        </w:rPr>
        <w:t>Use DMA, build in via HAL code.</w:t>
      </w:r>
    </w:p>
    <w:p w14:paraId="16802A86" w14:textId="28743E54" w:rsidR="004F1EF2" w:rsidRDefault="004F1EF2" w:rsidP="004F1EF2">
      <w:pPr>
        <w:pStyle w:val="ListParagraph"/>
        <w:numPr>
          <w:ilvl w:val="1"/>
          <w:numId w:val="109"/>
        </w:numPr>
        <w:rPr>
          <w:lang w:val="en-US"/>
        </w:rPr>
      </w:pPr>
      <w:r>
        <w:rPr>
          <w:lang w:val="en-US"/>
        </w:rPr>
        <w:t>Need to apply timer to trigger capture at 10KHz (all channels).</w:t>
      </w:r>
    </w:p>
    <w:p w14:paraId="0E87ECEB" w14:textId="0724CD4E" w:rsidR="0092759C" w:rsidRDefault="0092759C" w:rsidP="004F1EF2">
      <w:pPr>
        <w:pStyle w:val="ListParagraph"/>
        <w:numPr>
          <w:ilvl w:val="1"/>
          <w:numId w:val="109"/>
        </w:numPr>
        <w:rPr>
          <w:lang w:val="en-US"/>
        </w:rPr>
      </w:pPr>
      <w:r>
        <w:rPr>
          <w:lang w:val="en-US"/>
        </w:rPr>
        <w:t xml:space="preserve">Check timing via scope. </w:t>
      </w:r>
    </w:p>
    <w:p w14:paraId="29E4F0F8" w14:textId="19EAE458" w:rsidR="0092759C" w:rsidRDefault="0092759C" w:rsidP="004F1EF2">
      <w:pPr>
        <w:pStyle w:val="ListParagraph"/>
        <w:numPr>
          <w:ilvl w:val="1"/>
          <w:numId w:val="109"/>
        </w:numPr>
        <w:rPr>
          <w:lang w:val="en-US"/>
        </w:rPr>
      </w:pPr>
      <w:r>
        <w:rPr>
          <w:lang w:val="en-US"/>
        </w:rPr>
        <w:t xml:space="preserve">Translate only on A1 channel in 30,000mV readout </w:t>
      </w:r>
    </w:p>
    <w:p w14:paraId="1FE805AB" w14:textId="12F685BD" w:rsidR="0092759C" w:rsidRDefault="0092759C" w:rsidP="004F1EF2">
      <w:pPr>
        <w:pStyle w:val="ListParagraph"/>
        <w:numPr>
          <w:ilvl w:val="1"/>
          <w:numId w:val="109"/>
        </w:numPr>
        <w:rPr>
          <w:lang w:val="en-US"/>
        </w:rPr>
      </w:pPr>
      <w:r>
        <w:rPr>
          <w:lang w:val="en-US"/>
        </w:rPr>
        <w:t xml:space="preserve">Translate all channel via command demand only. </w:t>
      </w:r>
    </w:p>
    <w:p w14:paraId="1D43EBEF" w14:textId="03B62BED" w:rsidR="004F1EF2" w:rsidRDefault="004F1EF2" w:rsidP="004F1EF2">
      <w:pPr>
        <w:pStyle w:val="ListParagraph"/>
        <w:numPr>
          <w:ilvl w:val="0"/>
          <w:numId w:val="109"/>
        </w:numPr>
        <w:rPr>
          <w:lang w:val="en-US"/>
        </w:rPr>
      </w:pPr>
      <w:r>
        <w:rPr>
          <w:lang w:val="en-US"/>
        </w:rPr>
        <w:t>HW: ADC2 channel A1 connects to 0V to 30V power via resistor 3K // 10nF + 27K: 10: 1 ratio.</w:t>
      </w:r>
    </w:p>
    <w:p w14:paraId="4DC6DE43" w14:textId="3CD49B7B" w:rsidR="004F1EF2" w:rsidRDefault="004F1EF2" w:rsidP="004F1EF2">
      <w:pPr>
        <w:pStyle w:val="ListParagraph"/>
        <w:numPr>
          <w:ilvl w:val="1"/>
          <w:numId w:val="109"/>
        </w:numPr>
        <w:rPr>
          <w:lang w:val="en-US"/>
        </w:rPr>
      </w:pPr>
      <w:r>
        <w:rPr>
          <w:lang w:val="en-US"/>
        </w:rPr>
        <w:t>ADC = 3V =&gt; 30V</w:t>
      </w:r>
    </w:p>
    <w:p w14:paraId="45453DE0" w14:textId="435D9BB8" w:rsidR="004F1EF2" w:rsidRDefault="004F1EF2" w:rsidP="004F1EF2">
      <w:pPr>
        <w:pStyle w:val="ListParagraph"/>
        <w:numPr>
          <w:ilvl w:val="1"/>
          <w:numId w:val="109"/>
        </w:numPr>
        <w:rPr>
          <w:lang w:val="en-US"/>
        </w:rPr>
      </w:pPr>
      <w:r>
        <w:rPr>
          <w:lang w:val="en-US"/>
        </w:rPr>
        <w:t>ADC = 1V =&gt; 10V</w:t>
      </w:r>
    </w:p>
    <w:p w14:paraId="792BBA1B" w14:textId="7EBFD7EB" w:rsidR="004F1EF2" w:rsidRDefault="004F1EF2" w:rsidP="004F1EF2">
      <w:pPr>
        <w:pStyle w:val="ListParagraph"/>
        <w:numPr>
          <w:ilvl w:val="1"/>
          <w:numId w:val="109"/>
        </w:numPr>
        <w:rPr>
          <w:lang w:val="en-US"/>
        </w:rPr>
      </w:pPr>
      <w:r>
        <w:rPr>
          <w:lang w:val="en-US"/>
        </w:rPr>
        <w:t>Correction on ADC and VREF.</w:t>
      </w:r>
    </w:p>
    <w:p w14:paraId="34349876" w14:textId="0FFBFAFE" w:rsidR="004F1EF2" w:rsidRDefault="004F1EF2" w:rsidP="0092759C">
      <w:pPr>
        <w:pStyle w:val="ListParagraph"/>
        <w:numPr>
          <w:ilvl w:val="1"/>
          <w:numId w:val="109"/>
        </w:numPr>
        <w:rPr>
          <w:lang w:val="en-US"/>
        </w:rPr>
      </w:pPr>
      <w:r>
        <w:rPr>
          <w:lang w:val="en-US"/>
        </w:rPr>
        <w:t>F3db = 1/(2.π.R.C) = 5K3 for R = 3K and C = 10nF.</w:t>
      </w:r>
    </w:p>
    <w:p w14:paraId="50D895F9" w14:textId="36EA5280" w:rsidR="0092759C" w:rsidRDefault="0092759C" w:rsidP="0092759C">
      <w:pPr>
        <w:rPr>
          <w:lang w:val="en-US"/>
        </w:rPr>
      </w:pPr>
    </w:p>
    <w:p w14:paraId="566BCCDE" w14:textId="38E3BC5B" w:rsidR="0092759C" w:rsidRDefault="0092759C" w:rsidP="0092759C">
      <w:pPr>
        <w:pStyle w:val="Heading3"/>
      </w:pPr>
      <w:r>
        <w:t xml:space="preserve">STM32 </w:t>
      </w:r>
      <w:r w:rsidR="00F745FF">
        <w:t>PWM</w:t>
      </w:r>
      <w:r>
        <w:t xml:space="preserve"> channels</w:t>
      </w:r>
    </w:p>
    <w:p w14:paraId="37FDC6DC" w14:textId="1F4865B8" w:rsidR="0092759C" w:rsidRPr="0092759C" w:rsidRDefault="00F745FF" w:rsidP="0092759C">
      <w:pPr>
        <w:pStyle w:val="ListParagraph"/>
        <w:numPr>
          <w:ilvl w:val="0"/>
          <w:numId w:val="109"/>
        </w:numPr>
        <w:rPr>
          <w:lang w:val="en-US"/>
        </w:rPr>
      </w:pPr>
      <w:r>
        <w:rPr>
          <w:lang w:val="en-US"/>
        </w:rPr>
        <w:t>TIM6 : Use to provide 400KHz (experiment)</w:t>
      </w:r>
    </w:p>
    <w:p w14:paraId="59DAAD0B" w14:textId="352D6B91" w:rsidR="00A66119" w:rsidRDefault="00A66119" w:rsidP="00A66119">
      <w:pPr>
        <w:rPr>
          <w:lang w:val="en-US"/>
        </w:rPr>
      </w:pPr>
    </w:p>
    <w:p w14:paraId="2A847B16" w14:textId="68CE94FF" w:rsidR="00A66119" w:rsidRPr="00A66119" w:rsidRDefault="004F1EF2" w:rsidP="00A66119">
      <w:pPr>
        <w:rPr>
          <w:lang w:val="en-US"/>
        </w:rPr>
      </w:pPr>
      <w:r>
        <w:rPr>
          <w:noProof/>
        </w:rPr>
        <w:drawing>
          <wp:inline distT="0" distB="0" distL="0" distR="0" wp14:anchorId="5836D9F2" wp14:editId="18A9D0BA">
            <wp:extent cx="6181725" cy="6838950"/>
            <wp:effectExtent l="19050" t="19050" r="28575" b="1905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838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670BD" w14:textId="77777777" w:rsidR="00A66119" w:rsidRDefault="00A66119" w:rsidP="00FA72EE"/>
    <w:p w14:paraId="6252EC5D" w14:textId="00D6B921" w:rsidR="00BF47A1" w:rsidRDefault="00BF47A1" w:rsidP="00BF47A1"/>
    <w:p w14:paraId="4888E8DA" w14:textId="4A8F6B11" w:rsidR="00BF47A1" w:rsidRDefault="00BF47A1" w:rsidP="00BF47A1"/>
    <w:p w14:paraId="7B0B5AF7" w14:textId="63F76008" w:rsidR="00BF47A1" w:rsidRDefault="00BF47A1" w:rsidP="00BF47A1"/>
    <w:p w14:paraId="242C0BD8" w14:textId="4A21177A" w:rsidR="00BF47A1" w:rsidRDefault="00BF47A1" w:rsidP="00BF47A1"/>
    <w:p w14:paraId="728E91C3" w14:textId="77777777" w:rsidR="00BF47A1" w:rsidRPr="00BF47A1" w:rsidRDefault="00BF47A1" w:rsidP="00BF47A1"/>
    <w:bookmarkEnd w:id="4"/>
    <w:bookmarkEnd w:id="5"/>
    <w:p w14:paraId="0AF63E80" w14:textId="77777777" w:rsidR="00BF47A1" w:rsidRDefault="00BF47A1">
      <w:pPr>
        <w:rPr>
          <w:rFonts w:eastAsia="Times New Roman"/>
          <w:b/>
          <w:color w:val="0000FF"/>
          <w:kern w:val="32"/>
          <w:sz w:val="28"/>
          <w:szCs w:val="28"/>
        </w:rPr>
      </w:pPr>
    </w:p>
    <w:sectPr w:rsidR="00BF47A1" w:rsidSect="00BF47A1">
      <w:type w:val="continuous"/>
      <w:pgSz w:w="11906" w:h="16838"/>
      <w:pgMar w:top="720" w:right="720" w:bottom="720" w:left="720" w:header="709" w:footer="709" w:gutter="0"/>
      <w:cols w:sep="1" w:space="709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317F" w14:textId="77777777" w:rsidR="006C6634" w:rsidRDefault="006C6634" w:rsidP="009B5FA1">
      <w:r>
        <w:separator/>
      </w:r>
    </w:p>
    <w:p w14:paraId="1F17C322" w14:textId="77777777" w:rsidR="006C6634" w:rsidRDefault="006C6634"/>
    <w:p w14:paraId="6DA5BBB3" w14:textId="77777777" w:rsidR="006C6634" w:rsidRDefault="006C6634"/>
  </w:endnote>
  <w:endnote w:type="continuationSeparator" w:id="0">
    <w:p w14:paraId="59953D2D" w14:textId="77777777" w:rsidR="006C6634" w:rsidRDefault="006C6634" w:rsidP="009B5FA1">
      <w:r>
        <w:continuationSeparator/>
      </w:r>
    </w:p>
    <w:p w14:paraId="4D58CCCD" w14:textId="77777777" w:rsidR="006C6634" w:rsidRDefault="006C6634"/>
    <w:p w14:paraId="62B5AC10" w14:textId="77777777" w:rsidR="006C6634" w:rsidRDefault="006C66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licious">
    <w:altName w:val="Times New Roman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D7A2E" w14:textId="77777777" w:rsidR="006C6634" w:rsidRDefault="006C6634" w:rsidP="009B5FA1">
      <w:r>
        <w:separator/>
      </w:r>
    </w:p>
    <w:p w14:paraId="2044ECF6" w14:textId="77777777" w:rsidR="006C6634" w:rsidRDefault="006C6634"/>
    <w:p w14:paraId="0F436054" w14:textId="77777777" w:rsidR="006C6634" w:rsidRDefault="006C6634"/>
  </w:footnote>
  <w:footnote w:type="continuationSeparator" w:id="0">
    <w:p w14:paraId="0E12E60B" w14:textId="77777777" w:rsidR="006C6634" w:rsidRDefault="006C6634" w:rsidP="009B5FA1">
      <w:r>
        <w:continuationSeparator/>
      </w:r>
    </w:p>
    <w:p w14:paraId="060FF08B" w14:textId="77777777" w:rsidR="006C6634" w:rsidRDefault="006C6634"/>
    <w:p w14:paraId="2C8BAEFB" w14:textId="77777777" w:rsidR="006C6634" w:rsidRDefault="006C66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2C9"/>
    <w:multiLevelType w:val="hybridMultilevel"/>
    <w:tmpl w:val="CBC4B7A6"/>
    <w:lvl w:ilvl="0" w:tplc="7CECCB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1F33"/>
    <w:multiLevelType w:val="hybridMultilevel"/>
    <w:tmpl w:val="2B3C00DE"/>
    <w:lvl w:ilvl="0" w:tplc="5FD855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84574"/>
    <w:multiLevelType w:val="hybridMultilevel"/>
    <w:tmpl w:val="D0F6EA84"/>
    <w:lvl w:ilvl="0" w:tplc="EEA253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C06158"/>
    <w:multiLevelType w:val="hybridMultilevel"/>
    <w:tmpl w:val="0BE011EE"/>
    <w:lvl w:ilvl="0" w:tplc="6888A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D4359A"/>
    <w:multiLevelType w:val="hybridMultilevel"/>
    <w:tmpl w:val="ECDE89CE"/>
    <w:lvl w:ilvl="0" w:tplc="373EC9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271ABA"/>
    <w:multiLevelType w:val="hybridMultilevel"/>
    <w:tmpl w:val="197056AA"/>
    <w:lvl w:ilvl="0" w:tplc="BDCA86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A5C3F"/>
    <w:multiLevelType w:val="hybridMultilevel"/>
    <w:tmpl w:val="31A869CC"/>
    <w:lvl w:ilvl="0" w:tplc="3FCCD9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A565B"/>
    <w:multiLevelType w:val="hybridMultilevel"/>
    <w:tmpl w:val="46AA4D6C"/>
    <w:lvl w:ilvl="0" w:tplc="C4349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0848DB"/>
    <w:multiLevelType w:val="hybridMultilevel"/>
    <w:tmpl w:val="9802FCA0"/>
    <w:lvl w:ilvl="0" w:tplc="FDF0AAC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8340D"/>
    <w:multiLevelType w:val="hybridMultilevel"/>
    <w:tmpl w:val="784EC322"/>
    <w:lvl w:ilvl="0" w:tplc="C742CC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180EDD"/>
    <w:multiLevelType w:val="hybridMultilevel"/>
    <w:tmpl w:val="FA24BA4C"/>
    <w:lvl w:ilvl="0" w:tplc="E640A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830629"/>
    <w:multiLevelType w:val="hybridMultilevel"/>
    <w:tmpl w:val="7896AD86"/>
    <w:lvl w:ilvl="0" w:tplc="66C29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C7E1A"/>
    <w:multiLevelType w:val="hybridMultilevel"/>
    <w:tmpl w:val="0B981F46"/>
    <w:lvl w:ilvl="0" w:tplc="71E61F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FE2F34"/>
    <w:multiLevelType w:val="hybridMultilevel"/>
    <w:tmpl w:val="721E7126"/>
    <w:lvl w:ilvl="0" w:tplc="EE060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7C2B1C"/>
    <w:multiLevelType w:val="hybridMultilevel"/>
    <w:tmpl w:val="7B3E9C3C"/>
    <w:lvl w:ilvl="0" w:tplc="48DA2360">
      <w:start w:val="1"/>
      <w:numFmt w:val="decimal"/>
      <w:lvlText w:val="(%1)"/>
      <w:lvlJc w:val="left"/>
      <w:pPr>
        <w:ind w:left="720" w:hanging="360"/>
      </w:pPr>
      <w:rPr>
        <w:rFonts w:asciiTheme="minorHAnsi" w:eastAsia="Calibri" w:hAnsiTheme="minorHAnsi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9C6FB9"/>
    <w:multiLevelType w:val="hybridMultilevel"/>
    <w:tmpl w:val="FCA86E8A"/>
    <w:lvl w:ilvl="0" w:tplc="79728B9A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0ECE1F16"/>
    <w:multiLevelType w:val="hybridMultilevel"/>
    <w:tmpl w:val="E416B0BE"/>
    <w:lvl w:ilvl="0" w:tplc="7C7C1E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3776EE"/>
    <w:multiLevelType w:val="hybridMultilevel"/>
    <w:tmpl w:val="78D06346"/>
    <w:lvl w:ilvl="0" w:tplc="3AA417E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7D67E2"/>
    <w:multiLevelType w:val="hybridMultilevel"/>
    <w:tmpl w:val="654228E6"/>
    <w:lvl w:ilvl="0" w:tplc="6CA0C9B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AC33EE"/>
    <w:multiLevelType w:val="hybridMultilevel"/>
    <w:tmpl w:val="7346AFAA"/>
    <w:lvl w:ilvl="0" w:tplc="C0A04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A72A19"/>
    <w:multiLevelType w:val="hybridMultilevel"/>
    <w:tmpl w:val="99303C4E"/>
    <w:lvl w:ilvl="0" w:tplc="6046D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F5001"/>
    <w:multiLevelType w:val="hybridMultilevel"/>
    <w:tmpl w:val="1F684AC4"/>
    <w:lvl w:ilvl="0" w:tplc="1A7210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C44138"/>
    <w:multiLevelType w:val="hybridMultilevel"/>
    <w:tmpl w:val="6AF6EC6E"/>
    <w:lvl w:ilvl="0" w:tplc="A8C2ABE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8C1B26"/>
    <w:multiLevelType w:val="hybridMultilevel"/>
    <w:tmpl w:val="89F02A2C"/>
    <w:lvl w:ilvl="0" w:tplc="E24C2C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74016B"/>
    <w:multiLevelType w:val="hybridMultilevel"/>
    <w:tmpl w:val="C2642154"/>
    <w:lvl w:ilvl="0" w:tplc="E48A1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BA3BC6"/>
    <w:multiLevelType w:val="hybridMultilevel"/>
    <w:tmpl w:val="F24035AC"/>
    <w:lvl w:ilvl="0" w:tplc="DD5ED9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AE4D03"/>
    <w:multiLevelType w:val="hybridMultilevel"/>
    <w:tmpl w:val="AA7613A2"/>
    <w:lvl w:ilvl="0" w:tplc="FC6A35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55A59"/>
    <w:multiLevelType w:val="hybridMultilevel"/>
    <w:tmpl w:val="C1124802"/>
    <w:lvl w:ilvl="0" w:tplc="149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4355F1"/>
    <w:multiLevelType w:val="hybridMultilevel"/>
    <w:tmpl w:val="B7223D1A"/>
    <w:lvl w:ilvl="0" w:tplc="4E7A17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6C6208"/>
    <w:multiLevelType w:val="hybridMultilevel"/>
    <w:tmpl w:val="D7C2B040"/>
    <w:lvl w:ilvl="0" w:tplc="0E9250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836442"/>
    <w:multiLevelType w:val="hybridMultilevel"/>
    <w:tmpl w:val="8F3A3D58"/>
    <w:lvl w:ilvl="0" w:tplc="3EDC0A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816D5F"/>
    <w:multiLevelType w:val="hybridMultilevel"/>
    <w:tmpl w:val="338E1630"/>
    <w:lvl w:ilvl="0" w:tplc="7630A9EC">
      <w:start w:val="1"/>
      <w:numFmt w:val="decimal"/>
      <w:lvlText w:val="(%1)"/>
      <w:lvlJc w:val="left"/>
      <w:pPr>
        <w:ind w:left="720" w:hanging="360"/>
      </w:pPr>
      <w:rPr>
        <w:rFonts w:eastAsia="Calibri" w:hint="default"/>
        <w:b w:val="0"/>
        <w:color w:val="auto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016BE8"/>
    <w:multiLevelType w:val="hybridMultilevel"/>
    <w:tmpl w:val="23EECA32"/>
    <w:lvl w:ilvl="0" w:tplc="B3DEEB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6727D7"/>
    <w:multiLevelType w:val="hybridMultilevel"/>
    <w:tmpl w:val="0CB2549A"/>
    <w:lvl w:ilvl="0" w:tplc="92F06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0F5E6A"/>
    <w:multiLevelType w:val="hybridMultilevel"/>
    <w:tmpl w:val="C7B27CC6"/>
    <w:lvl w:ilvl="0" w:tplc="0DEA1F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3506FC"/>
    <w:multiLevelType w:val="hybridMultilevel"/>
    <w:tmpl w:val="ECDE89CE"/>
    <w:lvl w:ilvl="0" w:tplc="373EC9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8E26CF"/>
    <w:multiLevelType w:val="hybridMultilevel"/>
    <w:tmpl w:val="7C901F32"/>
    <w:lvl w:ilvl="0" w:tplc="A6103DDC">
      <w:start w:val="1"/>
      <w:numFmt w:val="decimal"/>
      <w:lvlText w:val="(%1)"/>
      <w:lvlJc w:val="left"/>
      <w:pPr>
        <w:ind w:left="720" w:hanging="360"/>
      </w:pPr>
      <w:rPr>
        <w:rFonts w:eastAsia="Calibri" w:hint="default"/>
        <w:b w:val="0"/>
        <w:color w:val="auto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39111E"/>
    <w:multiLevelType w:val="hybridMultilevel"/>
    <w:tmpl w:val="8A4E764C"/>
    <w:lvl w:ilvl="0" w:tplc="D4AC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59411C"/>
    <w:multiLevelType w:val="hybridMultilevel"/>
    <w:tmpl w:val="B504E26E"/>
    <w:lvl w:ilvl="0" w:tplc="D4FED2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76F7D00"/>
    <w:multiLevelType w:val="hybridMultilevel"/>
    <w:tmpl w:val="3B881AD6"/>
    <w:lvl w:ilvl="0" w:tplc="C7F498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F652A2"/>
    <w:multiLevelType w:val="hybridMultilevel"/>
    <w:tmpl w:val="896C7A7C"/>
    <w:lvl w:ilvl="0" w:tplc="F378DB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5F5D89"/>
    <w:multiLevelType w:val="hybridMultilevel"/>
    <w:tmpl w:val="96F4ABDE"/>
    <w:lvl w:ilvl="0" w:tplc="69EAA7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B2E430E"/>
    <w:multiLevelType w:val="hybridMultilevel"/>
    <w:tmpl w:val="9A1252EE"/>
    <w:lvl w:ilvl="0" w:tplc="49FCDC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CC7D44"/>
    <w:multiLevelType w:val="hybridMultilevel"/>
    <w:tmpl w:val="7B3E9C3C"/>
    <w:lvl w:ilvl="0" w:tplc="48DA2360">
      <w:start w:val="1"/>
      <w:numFmt w:val="decimal"/>
      <w:lvlText w:val="(%1)"/>
      <w:lvlJc w:val="left"/>
      <w:pPr>
        <w:ind w:left="720" w:hanging="360"/>
      </w:pPr>
      <w:rPr>
        <w:rFonts w:asciiTheme="minorHAnsi" w:eastAsia="Calibri" w:hAnsiTheme="minorHAnsi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DB110DF"/>
    <w:multiLevelType w:val="hybridMultilevel"/>
    <w:tmpl w:val="D1541C2E"/>
    <w:lvl w:ilvl="0" w:tplc="0178D658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882C6E8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D068FC"/>
    <w:multiLevelType w:val="hybridMultilevel"/>
    <w:tmpl w:val="45182F2C"/>
    <w:lvl w:ilvl="0" w:tplc="E7484B7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30FF6860"/>
    <w:multiLevelType w:val="hybridMultilevel"/>
    <w:tmpl w:val="6E461066"/>
    <w:lvl w:ilvl="0" w:tplc="F0A0E0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3C0371"/>
    <w:multiLevelType w:val="hybridMultilevel"/>
    <w:tmpl w:val="13EE07F0"/>
    <w:lvl w:ilvl="0" w:tplc="7A188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D40C7F"/>
    <w:multiLevelType w:val="hybridMultilevel"/>
    <w:tmpl w:val="9F46EED6"/>
    <w:lvl w:ilvl="0" w:tplc="185CE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1537A3"/>
    <w:multiLevelType w:val="hybridMultilevel"/>
    <w:tmpl w:val="08E47562"/>
    <w:lvl w:ilvl="0" w:tplc="557CFE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BE23AB"/>
    <w:multiLevelType w:val="hybridMultilevel"/>
    <w:tmpl w:val="CBC4B7A6"/>
    <w:lvl w:ilvl="0" w:tplc="7CECCB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692E50"/>
    <w:multiLevelType w:val="hybridMultilevel"/>
    <w:tmpl w:val="C7942628"/>
    <w:lvl w:ilvl="0" w:tplc="CF64B0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5FC3430"/>
    <w:multiLevelType w:val="hybridMultilevel"/>
    <w:tmpl w:val="73E20266"/>
    <w:lvl w:ilvl="0" w:tplc="3CA26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DA3614"/>
    <w:multiLevelType w:val="hybridMultilevel"/>
    <w:tmpl w:val="CC985BF0"/>
    <w:lvl w:ilvl="0" w:tplc="6DDC2FCA">
      <w:start w:val="1"/>
      <w:numFmt w:val="decimal"/>
      <w:lvlText w:val="(%1)"/>
      <w:lvlJc w:val="left"/>
      <w:pPr>
        <w:ind w:left="720" w:hanging="360"/>
      </w:pPr>
      <w:rPr>
        <w:rFonts w:eastAsia="Calibri" w:hint="default"/>
        <w:b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8678F0"/>
    <w:multiLevelType w:val="hybridMultilevel"/>
    <w:tmpl w:val="FDCC1F90"/>
    <w:lvl w:ilvl="0" w:tplc="F08E2F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031EF8"/>
    <w:multiLevelType w:val="hybridMultilevel"/>
    <w:tmpl w:val="9AFC337E"/>
    <w:lvl w:ilvl="0" w:tplc="384ACC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B6720CB"/>
    <w:multiLevelType w:val="hybridMultilevel"/>
    <w:tmpl w:val="D7488AAA"/>
    <w:lvl w:ilvl="0" w:tplc="FB3A72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C3C17BC"/>
    <w:multiLevelType w:val="hybridMultilevel"/>
    <w:tmpl w:val="7B3E9C3C"/>
    <w:lvl w:ilvl="0" w:tplc="48DA2360">
      <w:start w:val="1"/>
      <w:numFmt w:val="decimal"/>
      <w:lvlText w:val="(%1)"/>
      <w:lvlJc w:val="left"/>
      <w:pPr>
        <w:ind w:left="720" w:hanging="360"/>
      </w:pPr>
      <w:rPr>
        <w:rFonts w:asciiTheme="minorHAnsi" w:eastAsia="Calibri" w:hAnsiTheme="minorHAnsi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CFA08A2"/>
    <w:multiLevelType w:val="hybridMultilevel"/>
    <w:tmpl w:val="9C7A6F76"/>
    <w:lvl w:ilvl="0" w:tplc="E0C6B3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3977BB"/>
    <w:multiLevelType w:val="multilevel"/>
    <w:tmpl w:val="ADC863C0"/>
    <w:lvl w:ilvl="0">
      <w:numFmt w:val="decimal"/>
      <w:pStyle w:val="Heading1"/>
      <w:isLgl/>
      <w:lvlText w:val="%1.0"/>
      <w:lvlJc w:val="left"/>
      <w:pPr>
        <w:tabs>
          <w:tab w:val="num" w:pos="993"/>
        </w:tabs>
        <w:ind w:left="993" w:hanging="851"/>
      </w:pPr>
      <w:rPr>
        <w:rFonts w:asciiTheme="minorHAnsi" w:hAnsiTheme="minorHAnsi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851"/>
        </w:tabs>
        <w:ind w:left="851" w:hanging="851"/>
      </w:pPr>
      <w:rPr>
        <w:rFonts w:asciiTheme="minorHAnsi" w:hAnsiTheme="minorHAnsi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FF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41"/>
        </w:tabs>
        <w:ind w:left="941" w:hanging="851"/>
      </w:pPr>
      <w:rPr>
        <w:rFonts w:asciiTheme="minorHAnsi" w:hAnsiTheme="minorHAnsi" w:hint="default"/>
        <w:b/>
        <w:i w:val="0"/>
        <w:color w:val="3333FF"/>
        <w:sz w:val="22"/>
        <w:szCs w:val="22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Theme="minorHAnsi" w:hAnsiTheme="minorHAnsi" w:cstheme="minorHAnsi" w:hint="default"/>
        <w:b/>
        <w:i w:val="0"/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Restart w:val="2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0" w15:restartNumberingAfterBreak="0">
    <w:nsid w:val="3DEA6828"/>
    <w:multiLevelType w:val="hybridMultilevel"/>
    <w:tmpl w:val="B0FA0366"/>
    <w:lvl w:ilvl="0" w:tplc="AC58249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  <w:b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E3E1F14"/>
    <w:multiLevelType w:val="hybridMultilevel"/>
    <w:tmpl w:val="74EAC9C8"/>
    <w:lvl w:ilvl="0" w:tplc="31DAE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F9B5CE2"/>
    <w:multiLevelType w:val="hybridMultilevel"/>
    <w:tmpl w:val="D8306A72"/>
    <w:lvl w:ilvl="0" w:tplc="FB2A20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FDF02B0"/>
    <w:multiLevelType w:val="hybridMultilevel"/>
    <w:tmpl w:val="1FC4F250"/>
    <w:lvl w:ilvl="0" w:tplc="9AE48C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18C5722"/>
    <w:multiLevelType w:val="hybridMultilevel"/>
    <w:tmpl w:val="A0E04858"/>
    <w:lvl w:ilvl="0" w:tplc="412824A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1B15AE6"/>
    <w:multiLevelType w:val="hybridMultilevel"/>
    <w:tmpl w:val="E39420BA"/>
    <w:lvl w:ilvl="0" w:tplc="297024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7A6790"/>
    <w:multiLevelType w:val="hybridMultilevel"/>
    <w:tmpl w:val="BD4EEF26"/>
    <w:lvl w:ilvl="0" w:tplc="A8D23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68A5D5F"/>
    <w:multiLevelType w:val="hybridMultilevel"/>
    <w:tmpl w:val="9774CC6A"/>
    <w:lvl w:ilvl="0" w:tplc="7368D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6CA6674"/>
    <w:multiLevelType w:val="hybridMultilevel"/>
    <w:tmpl w:val="23EECA32"/>
    <w:lvl w:ilvl="0" w:tplc="B3DEEB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01538D"/>
    <w:multiLevelType w:val="hybridMultilevel"/>
    <w:tmpl w:val="7B3E9C3C"/>
    <w:lvl w:ilvl="0" w:tplc="48DA2360">
      <w:start w:val="1"/>
      <w:numFmt w:val="decimal"/>
      <w:lvlText w:val="(%1)"/>
      <w:lvlJc w:val="left"/>
      <w:pPr>
        <w:ind w:left="720" w:hanging="360"/>
      </w:pPr>
      <w:rPr>
        <w:rFonts w:asciiTheme="minorHAnsi" w:eastAsia="Calibri" w:hAnsiTheme="minorHAnsi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A5B5930"/>
    <w:multiLevelType w:val="hybridMultilevel"/>
    <w:tmpl w:val="FE303368"/>
    <w:lvl w:ilvl="0" w:tplc="92100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D422460"/>
    <w:multiLevelType w:val="hybridMultilevel"/>
    <w:tmpl w:val="066E1314"/>
    <w:lvl w:ilvl="0" w:tplc="D1B22E70">
      <w:start w:val="1"/>
      <w:numFmt w:val="decimal"/>
      <w:lvlText w:val="(%1)"/>
      <w:lvlJc w:val="left"/>
      <w:pPr>
        <w:ind w:left="720" w:hanging="360"/>
      </w:pPr>
      <w:rPr>
        <w:rFonts w:eastAsia="Calibri" w:hint="default"/>
        <w:b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F6304C"/>
    <w:multiLevelType w:val="hybridMultilevel"/>
    <w:tmpl w:val="47421042"/>
    <w:lvl w:ilvl="0" w:tplc="9C8AD4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34D6533"/>
    <w:multiLevelType w:val="hybridMultilevel"/>
    <w:tmpl w:val="026AF1AC"/>
    <w:lvl w:ilvl="0" w:tplc="EDA8FCF4">
      <w:start w:val="1"/>
      <w:numFmt w:val="decimal"/>
      <w:lvlText w:val="(%1)"/>
      <w:lvlJc w:val="left"/>
      <w:pPr>
        <w:ind w:left="720" w:hanging="360"/>
      </w:pPr>
      <w:rPr>
        <w:rFonts w:asciiTheme="minorHAnsi" w:eastAsia="Calibri" w:hAnsiTheme="minorHAns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85D1FA1"/>
    <w:multiLevelType w:val="hybridMultilevel"/>
    <w:tmpl w:val="86A83C46"/>
    <w:lvl w:ilvl="0" w:tplc="27DC6B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9ED3401"/>
    <w:multiLevelType w:val="hybridMultilevel"/>
    <w:tmpl w:val="7DFC9E18"/>
    <w:lvl w:ilvl="0" w:tplc="40205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A373553"/>
    <w:multiLevelType w:val="hybridMultilevel"/>
    <w:tmpl w:val="FB603D20"/>
    <w:lvl w:ilvl="0" w:tplc="04C6A1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49298D"/>
    <w:multiLevelType w:val="hybridMultilevel"/>
    <w:tmpl w:val="2BF83FFE"/>
    <w:lvl w:ilvl="0" w:tplc="3400717C">
      <w:start w:val="6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916AEF"/>
    <w:multiLevelType w:val="hybridMultilevel"/>
    <w:tmpl w:val="7B3E9C3C"/>
    <w:lvl w:ilvl="0" w:tplc="48DA2360">
      <w:start w:val="1"/>
      <w:numFmt w:val="decimal"/>
      <w:lvlText w:val="(%1)"/>
      <w:lvlJc w:val="left"/>
      <w:pPr>
        <w:ind w:left="720" w:hanging="360"/>
      </w:pPr>
      <w:rPr>
        <w:rFonts w:asciiTheme="minorHAnsi" w:eastAsia="Calibri" w:hAnsiTheme="minorHAnsi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D734AC8"/>
    <w:multiLevelType w:val="hybridMultilevel"/>
    <w:tmpl w:val="55B8D19A"/>
    <w:lvl w:ilvl="0" w:tplc="FA46FF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5E0B19"/>
    <w:multiLevelType w:val="hybridMultilevel"/>
    <w:tmpl w:val="D13C7B12"/>
    <w:lvl w:ilvl="0" w:tplc="12A477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21726C"/>
    <w:multiLevelType w:val="hybridMultilevel"/>
    <w:tmpl w:val="55E814A0"/>
    <w:lvl w:ilvl="0" w:tplc="47B8F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F66241"/>
    <w:multiLevelType w:val="hybridMultilevel"/>
    <w:tmpl w:val="020CD1E2"/>
    <w:lvl w:ilvl="0" w:tplc="BBAC4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561D1A"/>
    <w:multiLevelType w:val="hybridMultilevel"/>
    <w:tmpl w:val="6BC0435C"/>
    <w:lvl w:ilvl="0" w:tplc="AC58249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  <w:b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48938F0"/>
    <w:multiLevelType w:val="hybridMultilevel"/>
    <w:tmpl w:val="F17236D2"/>
    <w:lvl w:ilvl="0" w:tplc="77CA0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D7628C"/>
    <w:multiLevelType w:val="hybridMultilevel"/>
    <w:tmpl w:val="31D88E8A"/>
    <w:lvl w:ilvl="0" w:tplc="6664AB0A">
      <w:start w:val="1"/>
      <w:numFmt w:val="decimal"/>
      <w:lvlText w:val="(%1)"/>
      <w:lvlJc w:val="left"/>
      <w:pPr>
        <w:ind w:left="720" w:hanging="360"/>
      </w:pPr>
      <w:rPr>
        <w:rFonts w:eastAsia="Calibri" w:hint="default"/>
        <w:b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3B6DAC"/>
    <w:multiLevelType w:val="hybridMultilevel"/>
    <w:tmpl w:val="7B3E9C3C"/>
    <w:lvl w:ilvl="0" w:tplc="48DA2360">
      <w:start w:val="1"/>
      <w:numFmt w:val="decimal"/>
      <w:lvlText w:val="(%1)"/>
      <w:lvlJc w:val="left"/>
      <w:pPr>
        <w:ind w:left="720" w:hanging="360"/>
      </w:pPr>
      <w:rPr>
        <w:rFonts w:asciiTheme="minorHAnsi" w:eastAsia="Calibri" w:hAnsiTheme="minorHAnsi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8A4870"/>
    <w:multiLevelType w:val="hybridMultilevel"/>
    <w:tmpl w:val="BF829398"/>
    <w:lvl w:ilvl="0" w:tplc="CF881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D606CD"/>
    <w:multiLevelType w:val="hybridMultilevel"/>
    <w:tmpl w:val="BA3031A4"/>
    <w:lvl w:ilvl="0" w:tplc="DF10E494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964693"/>
    <w:multiLevelType w:val="hybridMultilevel"/>
    <w:tmpl w:val="EF94B28A"/>
    <w:lvl w:ilvl="0" w:tplc="2DF6B2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A33ACC"/>
    <w:multiLevelType w:val="hybridMultilevel"/>
    <w:tmpl w:val="2F3EDCC2"/>
    <w:lvl w:ilvl="0" w:tplc="E3AE2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7C3FE5"/>
    <w:multiLevelType w:val="hybridMultilevel"/>
    <w:tmpl w:val="356CCC5C"/>
    <w:lvl w:ilvl="0" w:tplc="77E876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2F05A0"/>
    <w:multiLevelType w:val="hybridMultilevel"/>
    <w:tmpl w:val="896C7A7C"/>
    <w:lvl w:ilvl="0" w:tplc="F378DB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E53E80"/>
    <w:multiLevelType w:val="hybridMultilevel"/>
    <w:tmpl w:val="7C901F32"/>
    <w:lvl w:ilvl="0" w:tplc="A6103DDC">
      <w:start w:val="1"/>
      <w:numFmt w:val="decimal"/>
      <w:lvlText w:val="(%1)"/>
      <w:lvlJc w:val="left"/>
      <w:pPr>
        <w:ind w:left="720" w:hanging="360"/>
      </w:pPr>
      <w:rPr>
        <w:rFonts w:eastAsia="Calibri" w:hint="default"/>
        <w:b w:val="0"/>
        <w:color w:val="auto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1A119B"/>
    <w:multiLevelType w:val="hybridMultilevel"/>
    <w:tmpl w:val="05D8796E"/>
    <w:lvl w:ilvl="0" w:tplc="E3527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8930AD"/>
    <w:multiLevelType w:val="hybridMultilevel"/>
    <w:tmpl w:val="2CEE2D26"/>
    <w:lvl w:ilvl="0" w:tplc="ED9C26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821E7C"/>
    <w:multiLevelType w:val="hybridMultilevel"/>
    <w:tmpl w:val="7B3E9C3C"/>
    <w:lvl w:ilvl="0" w:tplc="48DA2360">
      <w:start w:val="1"/>
      <w:numFmt w:val="decimal"/>
      <w:lvlText w:val="(%1)"/>
      <w:lvlJc w:val="left"/>
      <w:pPr>
        <w:ind w:left="720" w:hanging="360"/>
      </w:pPr>
      <w:rPr>
        <w:rFonts w:asciiTheme="minorHAnsi" w:eastAsia="Calibri" w:hAnsiTheme="minorHAnsi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42464EF"/>
    <w:multiLevelType w:val="hybridMultilevel"/>
    <w:tmpl w:val="A3BE5FDE"/>
    <w:lvl w:ilvl="0" w:tplc="CA0A9C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5260A5D"/>
    <w:multiLevelType w:val="hybridMultilevel"/>
    <w:tmpl w:val="95402F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5F57B00"/>
    <w:multiLevelType w:val="hybridMultilevel"/>
    <w:tmpl w:val="76869402"/>
    <w:lvl w:ilvl="0" w:tplc="FC8890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A57188"/>
    <w:multiLevelType w:val="hybridMultilevel"/>
    <w:tmpl w:val="88022D4C"/>
    <w:lvl w:ilvl="0" w:tplc="0A1AF0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70268F1"/>
    <w:multiLevelType w:val="multilevel"/>
    <w:tmpl w:val="DFA43AD6"/>
    <w:lvl w:ilvl="0">
      <w:numFmt w:val="decimal"/>
      <w:pStyle w:val="HeadingR1Char"/>
      <w:lvlText w:val="%1.0"/>
      <w:lvlJc w:val="left"/>
      <w:pPr>
        <w:tabs>
          <w:tab w:val="num" w:pos="747"/>
        </w:tabs>
        <w:ind w:left="747" w:hanging="747"/>
      </w:pPr>
      <w:rPr>
        <w:rFonts w:ascii="Arial" w:hAnsi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tabs>
          <w:tab w:val="num" w:pos="567"/>
        </w:tabs>
        <w:ind w:left="1304" w:hanging="1304"/>
      </w:pPr>
      <w:rPr>
        <w:rFonts w:hint="default"/>
      </w:rPr>
    </w:lvl>
    <w:lvl w:ilvl="2">
      <w:start w:val="1"/>
      <w:numFmt w:val="decimal"/>
      <w:pStyle w:val="HeadingR1Char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Restart w:val="0"/>
      <w:isLgl/>
      <w:lvlText w:val="%1.%2..%4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2" w15:restartNumberingAfterBreak="0">
    <w:nsid w:val="77C92B23"/>
    <w:multiLevelType w:val="hybridMultilevel"/>
    <w:tmpl w:val="7412309E"/>
    <w:lvl w:ilvl="0" w:tplc="23DACDD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EA154B"/>
    <w:multiLevelType w:val="hybridMultilevel"/>
    <w:tmpl w:val="FFEC9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82A3999"/>
    <w:multiLevelType w:val="hybridMultilevel"/>
    <w:tmpl w:val="4ED25A14"/>
    <w:lvl w:ilvl="0" w:tplc="0A5E0E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A5617B5"/>
    <w:multiLevelType w:val="hybridMultilevel"/>
    <w:tmpl w:val="B2A4E3A2"/>
    <w:lvl w:ilvl="0" w:tplc="13CCB5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332183"/>
    <w:multiLevelType w:val="hybridMultilevel"/>
    <w:tmpl w:val="3F38C416"/>
    <w:lvl w:ilvl="0" w:tplc="C340E3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D5D3CF2"/>
    <w:multiLevelType w:val="hybridMultilevel"/>
    <w:tmpl w:val="A8E630EA"/>
    <w:lvl w:ilvl="0" w:tplc="40EAD8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D43E68"/>
    <w:multiLevelType w:val="hybridMultilevel"/>
    <w:tmpl w:val="8632C4C2"/>
    <w:lvl w:ilvl="0" w:tplc="551C9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09518">
    <w:abstractNumId w:val="59"/>
  </w:num>
  <w:num w:numId="2" w16cid:durableId="1254629696">
    <w:abstractNumId w:val="101"/>
  </w:num>
  <w:num w:numId="3" w16cid:durableId="1031418232">
    <w:abstractNumId w:val="22"/>
  </w:num>
  <w:num w:numId="4" w16cid:durableId="899511941">
    <w:abstractNumId w:val="83"/>
  </w:num>
  <w:num w:numId="5" w16cid:durableId="1946646078">
    <w:abstractNumId w:val="102"/>
  </w:num>
  <w:num w:numId="6" w16cid:durableId="175921423">
    <w:abstractNumId w:val="39"/>
  </w:num>
  <w:num w:numId="7" w16cid:durableId="960304495">
    <w:abstractNumId w:val="13"/>
  </w:num>
  <w:num w:numId="8" w16cid:durableId="1859394259">
    <w:abstractNumId w:val="10"/>
  </w:num>
  <w:num w:numId="9" w16cid:durableId="1048921671">
    <w:abstractNumId w:val="94"/>
  </w:num>
  <w:num w:numId="10" w16cid:durableId="1401053206">
    <w:abstractNumId w:val="82"/>
  </w:num>
  <w:num w:numId="11" w16cid:durableId="1252816232">
    <w:abstractNumId w:val="34"/>
  </w:num>
  <w:num w:numId="12" w16cid:durableId="1681274411">
    <w:abstractNumId w:val="76"/>
  </w:num>
  <w:num w:numId="13" w16cid:durableId="165630351">
    <w:abstractNumId w:val="81"/>
  </w:num>
  <w:num w:numId="14" w16cid:durableId="24529382">
    <w:abstractNumId w:val="80"/>
  </w:num>
  <w:num w:numId="15" w16cid:durableId="1646396983">
    <w:abstractNumId w:val="71"/>
  </w:num>
  <w:num w:numId="16" w16cid:durableId="1521317287">
    <w:abstractNumId w:val="53"/>
  </w:num>
  <w:num w:numId="17" w16cid:durableId="450173382">
    <w:abstractNumId w:val="70"/>
  </w:num>
  <w:num w:numId="18" w16cid:durableId="1682004515">
    <w:abstractNumId w:val="44"/>
  </w:num>
  <w:num w:numId="19" w16cid:durableId="1298996645">
    <w:abstractNumId w:val="63"/>
  </w:num>
  <w:num w:numId="20" w16cid:durableId="885220160">
    <w:abstractNumId w:val="90"/>
  </w:num>
  <w:num w:numId="21" w16cid:durableId="781388422">
    <w:abstractNumId w:val="41"/>
  </w:num>
  <w:num w:numId="22" w16cid:durableId="2084839468">
    <w:abstractNumId w:val="42"/>
  </w:num>
  <w:num w:numId="23" w16cid:durableId="1119715250">
    <w:abstractNumId w:val="54"/>
  </w:num>
  <w:num w:numId="24" w16cid:durableId="1816296165">
    <w:abstractNumId w:val="16"/>
  </w:num>
  <w:num w:numId="25" w16cid:durableId="1383362602">
    <w:abstractNumId w:val="20"/>
  </w:num>
  <w:num w:numId="26" w16cid:durableId="926234728">
    <w:abstractNumId w:val="21"/>
  </w:num>
  <w:num w:numId="27" w16cid:durableId="601189117">
    <w:abstractNumId w:val="46"/>
  </w:num>
  <w:num w:numId="28" w16cid:durableId="334190295">
    <w:abstractNumId w:val="58"/>
  </w:num>
  <w:num w:numId="29" w16cid:durableId="2083067319">
    <w:abstractNumId w:val="5"/>
  </w:num>
  <w:num w:numId="30" w16cid:durableId="1985155589">
    <w:abstractNumId w:val="6"/>
  </w:num>
  <w:num w:numId="31" w16cid:durableId="10588261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36773593">
    <w:abstractNumId w:val="108"/>
  </w:num>
  <w:num w:numId="33" w16cid:durableId="97724806">
    <w:abstractNumId w:val="1"/>
  </w:num>
  <w:num w:numId="34" w16cid:durableId="1836259506">
    <w:abstractNumId w:val="79"/>
  </w:num>
  <w:num w:numId="35" w16cid:durableId="1765299530">
    <w:abstractNumId w:val="25"/>
  </w:num>
  <w:num w:numId="36" w16cid:durableId="1888644338">
    <w:abstractNumId w:val="55"/>
  </w:num>
  <w:num w:numId="37" w16cid:durableId="421414082">
    <w:abstractNumId w:val="62"/>
  </w:num>
  <w:num w:numId="38" w16cid:durableId="2014719376">
    <w:abstractNumId w:val="51"/>
  </w:num>
  <w:num w:numId="39" w16cid:durableId="495727544">
    <w:abstractNumId w:val="78"/>
  </w:num>
  <w:num w:numId="40" w16cid:durableId="857163436">
    <w:abstractNumId w:val="72"/>
  </w:num>
  <w:num w:numId="41" w16cid:durableId="1614240021">
    <w:abstractNumId w:val="47"/>
  </w:num>
  <w:num w:numId="42" w16cid:durableId="465201284">
    <w:abstractNumId w:val="28"/>
  </w:num>
  <w:num w:numId="43" w16cid:durableId="47192083">
    <w:abstractNumId w:val="95"/>
  </w:num>
  <w:num w:numId="44" w16cid:durableId="1905409836">
    <w:abstractNumId w:val="65"/>
  </w:num>
  <w:num w:numId="45" w16cid:durableId="492523934">
    <w:abstractNumId w:val="74"/>
  </w:num>
  <w:num w:numId="46" w16cid:durableId="1140541277">
    <w:abstractNumId w:val="38"/>
  </w:num>
  <w:num w:numId="47" w16cid:durableId="664943029">
    <w:abstractNumId w:val="91"/>
  </w:num>
  <w:num w:numId="48" w16cid:durableId="1662738359">
    <w:abstractNumId w:val="66"/>
  </w:num>
  <w:num w:numId="49" w16cid:durableId="1672835615">
    <w:abstractNumId w:val="2"/>
  </w:num>
  <w:num w:numId="50" w16cid:durableId="595941555">
    <w:abstractNumId w:val="23"/>
  </w:num>
  <w:num w:numId="51" w16cid:durableId="33434135">
    <w:abstractNumId w:val="61"/>
  </w:num>
  <w:num w:numId="52" w16cid:durableId="1733774664">
    <w:abstractNumId w:val="9"/>
  </w:num>
  <w:num w:numId="53" w16cid:durableId="1132094777">
    <w:abstractNumId w:val="7"/>
  </w:num>
  <w:num w:numId="54" w16cid:durableId="1075934870">
    <w:abstractNumId w:val="27"/>
  </w:num>
  <w:num w:numId="55" w16cid:durableId="649291679">
    <w:abstractNumId w:val="31"/>
  </w:num>
  <w:num w:numId="56" w16cid:durableId="1053189695">
    <w:abstractNumId w:val="107"/>
  </w:num>
  <w:num w:numId="57" w16cid:durableId="583881668">
    <w:abstractNumId w:val="97"/>
  </w:num>
  <w:num w:numId="58" w16cid:durableId="943537888">
    <w:abstractNumId w:val="48"/>
  </w:num>
  <w:num w:numId="59" w16cid:durableId="1845128889">
    <w:abstractNumId w:val="106"/>
  </w:num>
  <w:num w:numId="60" w16cid:durableId="273947326">
    <w:abstractNumId w:val="29"/>
  </w:num>
  <w:num w:numId="61" w16cid:durableId="1706755212">
    <w:abstractNumId w:val="84"/>
  </w:num>
  <w:num w:numId="62" w16cid:durableId="1144197382">
    <w:abstractNumId w:val="75"/>
  </w:num>
  <w:num w:numId="63" w16cid:durableId="601567745">
    <w:abstractNumId w:val="73"/>
  </w:num>
  <w:num w:numId="64" w16cid:durableId="109055207">
    <w:abstractNumId w:val="105"/>
  </w:num>
  <w:num w:numId="65" w16cid:durableId="937711519">
    <w:abstractNumId w:val="104"/>
  </w:num>
  <w:num w:numId="66" w16cid:durableId="101455959">
    <w:abstractNumId w:val="33"/>
  </w:num>
  <w:num w:numId="67" w16cid:durableId="1895307974">
    <w:abstractNumId w:val="18"/>
  </w:num>
  <w:num w:numId="68" w16cid:durableId="756483060">
    <w:abstractNumId w:val="92"/>
  </w:num>
  <w:num w:numId="69" w16cid:durableId="1009261399">
    <w:abstractNumId w:val="50"/>
  </w:num>
  <w:num w:numId="70" w16cid:durableId="866143893">
    <w:abstractNumId w:val="4"/>
  </w:num>
  <w:num w:numId="71" w16cid:durableId="1638954350">
    <w:abstractNumId w:val="40"/>
  </w:num>
  <w:num w:numId="72" w16cid:durableId="296184374">
    <w:abstractNumId w:val="35"/>
  </w:num>
  <w:num w:numId="73" w16cid:durableId="489097327">
    <w:abstractNumId w:val="0"/>
  </w:num>
  <w:num w:numId="74" w16cid:durableId="963727952">
    <w:abstractNumId w:val="57"/>
  </w:num>
  <w:num w:numId="75" w16cid:durableId="1611088111">
    <w:abstractNumId w:val="86"/>
  </w:num>
  <w:num w:numId="76" w16cid:durableId="1436250666">
    <w:abstractNumId w:val="96"/>
  </w:num>
  <w:num w:numId="77" w16cid:durableId="1996567666">
    <w:abstractNumId w:val="69"/>
  </w:num>
  <w:num w:numId="78" w16cid:durableId="2142846080">
    <w:abstractNumId w:val="14"/>
  </w:num>
  <w:num w:numId="79" w16cid:durableId="1746340838">
    <w:abstractNumId w:val="30"/>
  </w:num>
  <w:num w:numId="80" w16cid:durableId="210000082">
    <w:abstractNumId w:val="12"/>
  </w:num>
  <w:num w:numId="81" w16cid:durableId="592128796">
    <w:abstractNumId w:val="11"/>
  </w:num>
  <w:num w:numId="82" w16cid:durableId="1313755984">
    <w:abstractNumId w:val="100"/>
  </w:num>
  <w:num w:numId="83" w16cid:durableId="868296425">
    <w:abstractNumId w:val="85"/>
  </w:num>
  <w:num w:numId="84" w16cid:durableId="1223516182">
    <w:abstractNumId w:val="60"/>
  </w:num>
  <w:num w:numId="85" w16cid:durableId="792018165">
    <w:abstractNumId w:val="26"/>
  </w:num>
  <w:num w:numId="86" w16cid:durableId="643386789">
    <w:abstractNumId w:val="103"/>
  </w:num>
  <w:num w:numId="87" w16cid:durableId="1495998314">
    <w:abstractNumId w:val="36"/>
  </w:num>
  <w:num w:numId="88" w16cid:durableId="1439369227">
    <w:abstractNumId w:val="87"/>
  </w:num>
  <w:num w:numId="89" w16cid:durableId="1841506630">
    <w:abstractNumId w:val="93"/>
  </w:num>
  <w:num w:numId="90" w16cid:durableId="1319075411">
    <w:abstractNumId w:val="37"/>
  </w:num>
  <w:num w:numId="91" w16cid:durableId="1208756345">
    <w:abstractNumId w:val="89"/>
  </w:num>
  <w:num w:numId="92" w16cid:durableId="490487481">
    <w:abstractNumId w:val="98"/>
  </w:num>
  <w:num w:numId="93" w16cid:durableId="674186992">
    <w:abstractNumId w:val="68"/>
  </w:num>
  <w:num w:numId="94" w16cid:durableId="600334177">
    <w:abstractNumId w:val="32"/>
  </w:num>
  <w:num w:numId="95" w16cid:durableId="1219976414">
    <w:abstractNumId w:val="43"/>
  </w:num>
  <w:num w:numId="96" w16cid:durableId="471020425">
    <w:abstractNumId w:val="49"/>
  </w:num>
  <w:num w:numId="97" w16cid:durableId="1937404732">
    <w:abstractNumId w:val="52"/>
  </w:num>
  <w:num w:numId="98" w16cid:durableId="986939109">
    <w:abstractNumId w:val="19"/>
  </w:num>
  <w:num w:numId="99" w16cid:durableId="391077784">
    <w:abstractNumId w:val="99"/>
  </w:num>
  <w:num w:numId="100" w16cid:durableId="1132285323">
    <w:abstractNumId w:val="56"/>
  </w:num>
  <w:num w:numId="101" w16cid:durableId="2060737528">
    <w:abstractNumId w:val="24"/>
  </w:num>
  <w:num w:numId="102" w16cid:durableId="1620723204">
    <w:abstractNumId w:val="15"/>
  </w:num>
  <w:num w:numId="103" w16cid:durableId="586959292">
    <w:abstractNumId w:val="67"/>
  </w:num>
  <w:num w:numId="104" w16cid:durableId="1239822785">
    <w:abstractNumId w:val="64"/>
  </w:num>
  <w:num w:numId="105" w16cid:durableId="1081099294">
    <w:abstractNumId w:val="88"/>
  </w:num>
  <w:num w:numId="106" w16cid:durableId="1331566832">
    <w:abstractNumId w:val="3"/>
  </w:num>
  <w:num w:numId="107" w16cid:durableId="1600717124">
    <w:abstractNumId w:val="45"/>
  </w:num>
  <w:num w:numId="108" w16cid:durableId="418333750">
    <w:abstractNumId w:val="77"/>
  </w:num>
  <w:num w:numId="109" w16cid:durableId="1763911482">
    <w:abstractNumId w:val="17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NbYwsDA0NjY3MjdU0lEKTi0uzszPAykwqgUAPxoQQiwAAAA="/>
  </w:docVars>
  <w:rsids>
    <w:rsidRoot w:val="00881160"/>
    <w:rsid w:val="000000CD"/>
    <w:rsid w:val="000006A5"/>
    <w:rsid w:val="0000072C"/>
    <w:rsid w:val="00000906"/>
    <w:rsid w:val="00001861"/>
    <w:rsid w:val="00001B53"/>
    <w:rsid w:val="000028F6"/>
    <w:rsid w:val="00002919"/>
    <w:rsid w:val="00002B11"/>
    <w:rsid w:val="00003064"/>
    <w:rsid w:val="000030D9"/>
    <w:rsid w:val="00003E5B"/>
    <w:rsid w:val="00003E7C"/>
    <w:rsid w:val="00003F19"/>
    <w:rsid w:val="00004075"/>
    <w:rsid w:val="00004ED0"/>
    <w:rsid w:val="00005091"/>
    <w:rsid w:val="00005567"/>
    <w:rsid w:val="000055C5"/>
    <w:rsid w:val="00006498"/>
    <w:rsid w:val="00006FD3"/>
    <w:rsid w:val="00007F01"/>
    <w:rsid w:val="00010232"/>
    <w:rsid w:val="000107A8"/>
    <w:rsid w:val="00010822"/>
    <w:rsid w:val="00010981"/>
    <w:rsid w:val="00010E6E"/>
    <w:rsid w:val="00010EE0"/>
    <w:rsid w:val="000113F0"/>
    <w:rsid w:val="0001147C"/>
    <w:rsid w:val="000117A5"/>
    <w:rsid w:val="00011C0E"/>
    <w:rsid w:val="00011F85"/>
    <w:rsid w:val="00011FD9"/>
    <w:rsid w:val="00012837"/>
    <w:rsid w:val="0001288D"/>
    <w:rsid w:val="0001289E"/>
    <w:rsid w:val="00013863"/>
    <w:rsid w:val="00013864"/>
    <w:rsid w:val="00013D12"/>
    <w:rsid w:val="000144DA"/>
    <w:rsid w:val="00015114"/>
    <w:rsid w:val="000153C7"/>
    <w:rsid w:val="0001559E"/>
    <w:rsid w:val="000156B9"/>
    <w:rsid w:val="00016BF7"/>
    <w:rsid w:val="000173CC"/>
    <w:rsid w:val="0001796A"/>
    <w:rsid w:val="000211CC"/>
    <w:rsid w:val="0002183A"/>
    <w:rsid w:val="000218F5"/>
    <w:rsid w:val="00021A05"/>
    <w:rsid w:val="0002254A"/>
    <w:rsid w:val="000225D9"/>
    <w:rsid w:val="00023294"/>
    <w:rsid w:val="00023720"/>
    <w:rsid w:val="00023C05"/>
    <w:rsid w:val="00023E06"/>
    <w:rsid w:val="00024438"/>
    <w:rsid w:val="0002452C"/>
    <w:rsid w:val="00024C66"/>
    <w:rsid w:val="00024CFA"/>
    <w:rsid w:val="00024D44"/>
    <w:rsid w:val="00024E81"/>
    <w:rsid w:val="0002512A"/>
    <w:rsid w:val="00025B18"/>
    <w:rsid w:val="00025CFE"/>
    <w:rsid w:val="00026311"/>
    <w:rsid w:val="00026FC9"/>
    <w:rsid w:val="00027DE7"/>
    <w:rsid w:val="00027FE6"/>
    <w:rsid w:val="00030D18"/>
    <w:rsid w:val="0003119E"/>
    <w:rsid w:val="000316B2"/>
    <w:rsid w:val="00031796"/>
    <w:rsid w:val="000318D1"/>
    <w:rsid w:val="00032C83"/>
    <w:rsid w:val="00033457"/>
    <w:rsid w:val="00034C69"/>
    <w:rsid w:val="00036B36"/>
    <w:rsid w:val="00036D6C"/>
    <w:rsid w:val="00037009"/>
    <w:rsid w:val="00037013"/>
    <w:rsid w:val="000370B7"/>
    <w:rsid w:val="00037B8C"/>
    <w:rsid w:val="00037C94"/>
    <w:rsid w:val="00037F32"/>
    <w:rsid w:val="00040F44"/>
    <w:rsid w:val="000419E4"/>
    <w:rsid w:val="00041D9A"/>
    <w:rsid w:val="00042850"/>
    <w:rsid w:val="00042AD9"/>
    <w:rsid w:val="00042D89"/>
    <w:rsid w:val="00043BCC"/>
    <w:rsid w:val="0004460D"/>
    <w:rsid w:val="000448F8"/>
    <w:rsid w:val="0004507C"/>
    <w:rsid w:val="00045411"/>
    <w:rsid w:val="000459FF"/>
    <w:rsid w:val="00045CA3"/>
    <w:rsid w:val="00045D2A"/>
    <w:rsid w:val="000462B6"/>
    <w:rsid w:val="000469B2"/>
    <w:rsid w:val="00046B43"/>
    <w:rsid w:val="00046F7A"/>
    <w:rsid w:val="00047181"/>
    <w:rsid w:val="0004747A"/>
    <w:rsid w:val="0004777B"/>
    <w:rsid w:val="0004786A"/>
    <w:rsid w:val="00047E68"/>
    <w:rsid w:val="00050E48"/>
    <w:rsid w:val="00051983"/>
    <w:rsid w:val="00051A97"/>
    <w:rsid w:val="00051BAC"/>
    <w:rsid w:val="00051F82"/>
    <w:rsid w:val="000522FF"/>
    <w:rsid w:val="00052305"/>
    <w:rsid w:val="00052954"/>
    <w:rsid w:val="0005299A"/>
    <w:rsid w:val="00053546"/>
    <w:rsid w:val="000536A6"/>
    <w:rsid w:val="0005371F"/>
    <w:rsid w:val="00053A89"/>
    <w:rsid w:val="00053DE3"/>
    <w:rsid w:val="000546D4"/>
    <w:rsid w:val="00054E7B"/>
    <w:rsid w:val="0005573C"/>
    <w:rsid w:val="00055978"/>
    <w:rsid w:val="00056EA4"/>
    <w:rsid w:val="00057727"/>
    <w:rsid w:val="00057CFC"/>
    <w:rsid w:val="00060333"/>
    <w:rsid w:val="000605A8"/>
    <w:rsid w:val="00060F99"/>
    <w:rsid w:val="00061110"/>
    <w:rsid w:val="000613EA"/>
    <w:rsid w:val="00061849"/>
    <w:rsid w:val="000625B6"/>
    <w:rsid w:val="00062F22"/>
    <w:rsid w:val="00062F95"/>
    <w:rsid w:val="000631C1"/>
    <w:rsid w:val="000635D6"/>
    <w:rsid w:val="0006399D"/>
    <w:rsid w:val="00063BC2"/>
    <w:rsid w:val="00063F71"/>
    <w:rsid w:val="000640B9"/>
    <w:rsid w:val="000650B3"/>
    <w:rsid w:val="00065276"/>
    <w:rsid w:val="0006549C"/>
    <w:rsid w:val="00065FE1"/>
    <w:rsid w:val="0006622E"/>
    <w:rsid w:val="00066FE5"/>
    <w:rsid w:val="000670E7"/>
    <w:rsid w:val="000679AE"/>
    <w:rsid w:val="00070F04"/>
    <w:rsid w:val="00071165"/>
    <w:rsid w:val="000712FC"/>
    <w:rsid w:val="0007244A"/>
    <w:rsid w:val="000729B1"/>
    <w:rsid w:val="000739C1"/>
    <w:rsid w:val="000739F9"/>
    <w:rsid w:val="00073E24"/>
    <w:rsid w:val="00073EF8"/>
    <w:rsid w:val="00074216"/>
    <w:rsid w:val="0007500B"/>
    <w:rsid w:val="00075910"/>
    <w:rsid w:val="00076A29"/>
    <w:rsid w:val="00076D53"/>
    <w:rsid w:val="0007718D"/>
    <w:rsid w:val="000772C5"/>
    <w:rsid w:val="00077BE0"/>
    <w:rsid w:val="00077C5B"/>
    <w:rsid w:val="00080E4E"/>
    <w:rsid w:val="00081C64"/>
    <w:rsid w:val="000822E1"/>
    <w:rsid w:val="000825A0"/>
    <w:rsid w:val="000826DD"/>
    <w:rsid w:val="000833F7"/>
    <w:rsid w:val="0008493F"/>
    <w:rsid w:val="0008521B"/>
    <w:rsid w:val="00086602"/>
    <w:rsid w:val="00086962"/>
    <w:rsid w:val="00086AE3"/>
    <w:rsid w:val="00087542"/>
    <w:rsid w:val="00087AEC"/>
    <w:rsid w:val="00090E29"/>
    <w:rsid w:val="00090E50"/>
    <w:rsid w:val="00091603"/>
    <w:rsid w:val="000933A4"/>
    <w:rsid w:val="000938CA"/>
    <w:rsid w:val="00093B29"/>
    <w:rsid w:val="000946C3"/>
    <w:rsid w:val="00094C5D"/>
    <w:rsid w:val="000966C6"/>
    <w:rsid w:val="0009698C"/>
    <w:rsid w:val="00096E29"/>
    <w:rsid w:val="00097E83"/>
    <w:rsid w:val="000A0132"/>
    <w:rsid w:val="000A0851"/>
    <w:rsid w:val="000A08B7"/>
    <w:rsid w:val="000A0911"/>
    <w:rsid w:val="000A1136"/>
    <w:rsid w:val="000A12D2"/>
    <w:rsid w:val="000A13DB"/>
    <w:rsid w:val="000A15C0"/>
    <w:rsid w:val="000A1B92"/>
    <w:rsid w:val="000A2664"/>
    <w:rsid w:val="000A3C9F"/>
    <w:rsid w:val="000A3FB9"/>
    <w:rsid w:val="000A45B1"/>
    <w:rsid w:val="000A4B0B"/>
    <w:rsid w:val="000A5032"/>
    <w:rsid w:val="000A62A8"/>
    <w:rsid w:val="000A6374"/>
    <w:rsid w:val="000A65C9"/>
    <w:rsid w:val="000A6C36"/>
    <w:rsid w:val="000A6D9D"/>
    <w:rsid w:val="000A6F71"/>
    <w:rsid w:val="000A7B82"/>
    <w:rsid w:val="000B0556"/>
    <w:rsid w:val="000B06AD"/>
    <w:rsid w:val="000B080A"/>
    <w:rsid w:val="000B08F3"/>
    <w:rsid w:val="000B0BB2"/>
    <w:rsid w:val="000B0CF0"/>
    <w:rsid w:val="000B1BF1"/>
    <w:rsid w:val="000B1C13"/>
    <w:rsid w:val="000B2005"/>
    <w:rsid w:val="000B2353"/>
    <w:rsid w:val="000B25CB"/>
    <w:rsid w:val="000B28A4"/>
    <w:rsid w:val="000B2E45"/>
    <w:rsid w:val="000B2FD5"/>
    <w:rsid w:val="000B436C"/>
    <w:rsid w:val="000B4903"/>
    <w:rsid w:val="000B4B12"/>
    <w:rsid w:val="000B5279"/>
    <w:rsid w:val="000B5878"/>
    <w:rsid w:val="000B58D9"/>
    <w:rsid w:val="000B5A87"/>
    <w:rsid w:val="000B5CDA"/>
    <w:rsid w:val="000B6C7E"/>
    <w:rsid w:val="000B7A68"/>
    <w:rsid w:val="000B7A76"/>
    <w:rsid w:val="000B7A9A"/>
    <w:rsid w:val="000C01D9"/>
    <w:rsid w:val="000C041E"/>
    <w:rsid w:val="000C0943"/>
    <w:rsid w:val="000C1901"/>
    <w:rsid w:val="000C1E05"/>
    <w:rsid w:val="000C26E2"/>
    <w:rsid w:val="000C2C66"/>
    <w:rsid w:val="000C308F"/>
    <w:rsid w:val="000C356D"/>
    <w:rsid w:val="000C3847"/>
    <w:rsid w:val="000C4315"/>
    <w:rsid w:val="000C4B8B"/>
    <w:rsid w:val="000C4C67"/>
    <w:rsid w:val="000C5689"/>
    <w:rsid w:val="000C5FC2"/>
    <w:rsid w:val="000C6C50"/>
    <w:rsid w:val="000C775C"/>
    <w:rsid w:val="000C7DB2"/>
    <w:rsid w:val="000C7F8C"/>
    <w:rsid w:val="000D0B6A"/>
    <w:rsid w:val="000D1073"/>
    <w:rsid w:val="000D1128"/>
    <w:rsid w:val="000D138A"/>
    <w:rsid w:val="000D1442"/>
    <w:rsid w:val="000D1CC8"/>
    <w:rsid w:val="000D2747"/>
    <w:rsid w:val="000D29B1"/>
    <w:rsid w:val="000D4BC5"/>
    <w:rsid w:val="000D567E"/>
    <w:rsid w:val="000D57F3"/>
    <w:rsid w:val="000D6047"/>
    <w:rsid w:val="000D64F8"/>
    <w:rsid w:val="000D6521"/>
    <w:rsid w:val="000D6995"/>
    <w:rsid w:val="000D69F6"/>
    <w:rsid w:val="000D6D0B"/>
    <w:rsid w:val="000D7135"/>
    <w:rsid w:val="000E0234"/>
    <w:rsid w:val="000E03A4"/>
    <w:rsid w:val="000E1D03"/>
    <w:rsid w:val="000E1E1F"/>
    <w:rsid w:val="000E27E8"/>
    <w:rsid w:val="000E37D1"/>
    <w:rsid w:val="000E3876"/>
    <w:rsid w:val="000E4187"/>
    <w:rsid w:val="000E4BC8"/>
    <w:rsid w:val="000E5B6B"/>
    <w:rsid w:val="000E5DE7"/>
    <w:rsid w:val="000E6599"/>
    <w:rsid w:val="000F0164"/>
    <w:rsid w:val="000F0310"/>
    <w:rsid w:val="000F0776"/>
    <w:rsid w:val="000F0E33"/>
    <w:rsid w:val="000F13EA"/>
    <w:rsid w:val="000F18E9"/>
    <w:rsid w:val="000F1A4B"/>
    <w:rsid w:val="000F1F13"/>
    <w:rsid w:val="000F247F"/>
    <w:rsid w:val="000F4127"/>
    <w:rsid w:val="000F47FA"/>
    <w:rsid w:val="000F557C"/>
    <w:rsid w:val="000F7AD0"/>
    <w:rsid w:val="000F7B31"/>
    <w:rsid w:val="000F7D54"/>
    <w:rsid w:val="00100163"/>
    <w:rsid w:val="00100330"/>
    <w:rsid w:val="00101FAC"/>
    <w:rsid w:val="0010249F"/>
    <w:rsid w:val="00102E77"/>
    <w:rsid w:val="0010300F"/>
    <w:rsid w:val="001030AE"/>
    <w:rsid w:val="0010329D"/>
    <w:rsid w:val="00103AF0"/>
    <w:rsid w:val="00103F8F"/>
    <w:rsid w:val="001040A4"/>
    <w:rsid w:val="001040BA"/>
    <w:rsid w:val="00104299"/>
    <w:rsid w:val="00104360"/>
    <w:rsid w:val="001049EC"/>
    <w:rsid w:val="00105972"/>
    <w:rsid w:val="00106554"/>
    <w:rsid w:val="00106B64"/>
    <w:rsid w:val="00106B8D"/>
    <w:rsid w:val="00106E72"/>
    <w:rsid w:val="00106FFF"/>
    <w:rsid w:val="00107692"/>
    <w:rsid w:val="00107C4E"/>
    <w:rsid w:val="0011005B"/>
    <w:rsid w:val="00110307"/>
    <w:rsid w:val="001104C5"/>
    <w:rsid w:val="00111674"/>
    <w:rsid w:val="00111F35"/>
    <w:rsid w:val="00112EA5"/>
    <w:rsid w:val="00112F3B"/>
    <w:rsid w:val="00113805"/>
    <w:rsid w:val="0011411F"/>
    <w:rsid w:val="0011457A"/>
    <w:rsid w:val="00114DC6"/>
    <w:rsid w:val="001153AF"/>
    <w:rsid w:val="00116024"/>
    <w:rsid w:val="00116727"/>
    <w:rsid w:val="001200AA"/>
    <w:rsid w:val="001204B1"/>
    <w:rsid w:val="00120F8C"/>
    <w:rsid w:val="00121490"/>
    <w:rsid w:val="00121799"/>
    <w:rsid w:val="001217BE"/>
    <w:rsid w:val="0012312F"/>
    <w:rsid w:val="001235C9"/>
    <w:rsid w:val="00124BA8"/>
    <w:rsid w:val="0012510C"/>
    <w:rsid w:val="0012527E"/>
    <w:rsid w:val="00125B81"/>
    <w:rsid w:val="00125D9B"/>
    <w:rsid w:val="0012622E"/>
    <w:rsid w:val="00126D9E"/>
    <w:rsid w:val="00127997"/>
    <w:rsid w:val="001302A9"/>
    <w:rsid w:val="00130938"/>
    <w:rsid w:val="00130AEA"/>
    <w:rsid w:val="00130E07"/>
    <w:rsid w:val="00130E13"/>
    <w:rsid w:val="00131141"/>
    <w:rsid w:val="001317D3"/>
    <w:rsid w:val="00131882"/>
    <w:rsid w:val="00132864"/>
    <w:rsid w:val="001346C8"/>
    <w:rsid w:val="001349C7"/>
    <w:rsid w:val="00134C6D"/>
    <w:rsid w:val="001350DD"/>
    <w:rsid w:val="0013546F"/>
    <w:rsid w:val="00135656"/>
    <w:rsid w:val="0013566B"/>
    <w:rsid w:val="00136456"/>
    <w:rsid w:val="00136DAF"/>
    <w:rsid w:val="00137145"/>
    <w:rsid w:val="00141290"/>
    <w:rsid w:val="00141EFD"/>
    <w:rsid w:val="00142453"/>
    <w:rsid w:val="0014286F"/>
    <w:rsid w:val="00143053"/>
    <w:rsid w:val="001432E4"/>
    <w:rsid w:val="00143D57"/>
    <w:rsid w:val="00143E7C"/>
    <w:rsid w:val="0014527D"/>
    <w:rsid w:val="001463F7"/>
    <w:rsid w:val="00146438"/>
    <w:rsid w:val="00147670"/>
    <w:rsid w:val="00147C63"/>
    <w:rsid w:val="00147D53"/>
    <w:rsid w:val="00147ECB"/>
    <w:rsid w:val="0015034F"/>
    <w:rsid w:val="00151DB3"/>
    <w:rsid w:val="0015230A"/>
    <w:rsid w:val="001539A7"/>
    <w:rsid w:val="00153B9B"/>
    <w:rsid w:val="00153F16"/>
    <w:rsid w:val="001549EE"/>
    <w:rsid w:val="001549F1"/>
    <w:rsid w:val="00154EBF"/>
    <w:rsid w:val="0015563C"/>
    <w:rsid w:val="001560B7"/>
    <w:rsid w:val="001564F5"/>
    <w:rsid w:val="0015743D"/>
    <w:rsid w:val="00157EA9"/>
    <w:rsid w:val="00161886"/>
    <w:rsid w:val="00161F7D"/>
    <w:rsid w:val="00162341"/>
    <w:rsid w:val="0016286A"/>
    <w:rsid w:val="00162F70"/>
    <w:rsid w:val="001636C8"/>
    <w:rsid w:val="00163980"/>
    <w:rsid w:val="00164997"/>
    <w:rsid w:val="00164D63"/>
    <w:rsid w:val="001656C1"/>
    <w:rsid w:val="00165930"/>
    <w:rsid w:val="00165D16"/>
    <w:rsid w:val="00166064"/>
    <w:rsid w:val="001673B9"/>
    <w:rsid w:val="00167525"/>
    <w:rsid w:val="00167A08"/>
    <w:rsid w:val="0017001E"/>
    <w:rsid w:val="001705BE"/>
    <w:rsid w:val="00170ED0"/>
    <w:rsid w:val="0017112F"/>
    <w:rsid w:val="00171791"/>
    <w:rsid w:val="00171F94"/>
    <w:rsid w:val="001726DF"/>
    <w:rsid w:val="001729BB"/>
    <w:rsid w:val="00172C20"/>
    <w:rsid w:val="00173860"/>
    <w:rsid w:val="001745EA"/>
    <w:rsid w:val="001754CC"/>
    <w:rsid w:val="001756E0"/>
    <w:rsid w:val="00175BC3"/>
    <w:rsid w:val="00176768"/>
    <w:rsid w:val="001767EF"/>
    <w:rsid w:val="00176F67"/>
    <w:rsid w:val="00180B33"/>
    <w:rsid w:val="001819FA"/>
    <w:rsid w:val="001821E2"/>
    <w:rsid w:val="0018239B"/>
    <w:rsid w:val="00182506"/>
    <w:rsid w:val="0018343E"/>
    <w:rsid w:val="0018427A"/>
    <w:rsid w:val="00184664"/>
    <w:rsid w:val="00185054"/>
    <w:rsid w:val="00185EAA"/>
    <w:rsid w:val="001868E5"/>
    <w:rsid w:val="00186B72"/>
    <w:rsid w:val="001877B7"/>
    <w:rsid w:val="001905B9"/>
    <w:rsid w:val="0019084A"/>
    <w:rsid w:val="001909E2"/>
    <w:rsid w:val="00190CC2"/>
    <w:rsid w:val="0019189D"/>
    <w:rsid w:val="00191906"/>
    <w:rsid w:val="0019366F"/>
    <w:rsid w:val="0019369B"/>
    <w:rsid w:val="00193A62"/>
    <w:rsid w:val="00194056"/>
    <w:rsid w:val="0019468A"/>
    <w:rsid w:val="00195A74"/>
    <w:rsid w:val="00195FCA"/>
    <w:rsid w:val="00196456"/>
    <w:rsid w:val="00196E49"/>
    <w:rsid w:val="001975E6"/>
    <w:rsid w:val="001A0073"/>
    <w:rsid w:val="001A09A2"/>
    <w:rsid w:val="001A10F9"/>
    <w:rsid w:val="001A2FD3"/>
    <w:rsid w:val="001A47C6"/>
    <w:rsid w:val="001A539A"/>
    <w:rsid w:val="001A54CB"/>
    <w:rsid w:val="001A7236"/>
    <w:rsid w:val="001A77EB"/>
    <w:rsid w:val="001A7E9A"/>
    <w:rsid w:val="001A7FA6"/>
    <w:rsid w:val="001B0474"/>
    <w:rsid w:val="001B066C"/>
    <w:rsid w:val="001B0737"/>
    <w:rsid w:val="001B0795"/>
    <w:rsid w:val="001B0E60"/>
    <w:rsid w:val="001B1572"/>
    <w:rsid w:val="001B1B66"/>
    <w:rsid w:val="001B1C49"/>
    <w:rsid w:val="001B293C"/>
    <w:rsid w:val="001B2D91"/>
    <w:rsid w:val="001B435D"/>
    <w:rsid w:val="001B67BC"/>
    <w:rsid w:val="001B6CC0"/>
    <w:rsid w:val="001B6FAA"/>
    <w:rsid w:val="001B7345"/>
    <w:rsid w:val="001C08B5"/>
    <w:rsid w:val="001C0D34"/>
    <w:rsid w:val="001C1411"/>
    <w:rsid w:val="001C22A8"/>
    <w:rsid w:val="001C2BE8"/>
    <w:rsid w:val="001C47F8"/>
    <w:rsid w:val="001C48E7"/>
    <w:rsid w:val="001C4ED9"/>
    <w:rsid w:val="001C68E6"/>
    <w:rsid w:val="001C6CC3"/>
    <w:rsid w:val="001C7D12"/>
    <w:rsid w:val="001D0500"/>
    <w:rsid w:val="001D0B51"/>
    <w:rsid w:val="001D0D09"/>
    <w:rsid w:val="001D0D5B"/>
    <w:rsid w:val="001D1586"/>
    <w:rsid w:val="001D2500"/>
    <w:rsid w:val="001D36DA"/>
    <w:rsid w:val="001D399E"/>
    <w:rsid w:val="001D3D98"/>
    <w:rsid w:val="001D40EB"/>
    <w:rsid w:val="001D47F5"/>
    <w:rsid w:val="001D6949"/>
    <w:rsid w:val="001D6E75"/>
    <w:rsid w:val="001D7143"/>
    <w:rsid w:val="001D7496"/>
    <w:rsid w:val="001D74F5"/>
    <w:rsid w:val="001E0428"/>
    <w:rsid w:val="001E0477"/>
    <w:rsid w:val="001E08C6"/>
    <w:rsid w:val="001E0D06"/>
    <w:rsid w:val="001E12C5"/>
    <w:rsid w:val="001E1752"/>
    <w:rsid w:val="001E2407"/>
    <w:rsid w:val="001E2504"/>
    <w:rsid w:val="001E330A"/>
    <w:rsid w:val="001E33A7"/>
    <w:rsid w:val="001E3DA0"/>
    <w:rsid w:val="001E44FB"/>
    <w:rsid w:val="001E4920"/>
    <w:rsid w:val="001E4968"/>
    <w:rsid w:val="001E5376"/>
    <w:rsid w:val="001E5C80"/>
    <w:rsid w:val="001E61FC"/>
    <w:rsid w:val="001E62BB"/>
    <w:rsid w:val="001E672E"/>
    <w:rsid w:val="001E740B"/>
    <w:rsid w:val="001E763C"/>
    <w:rsid w:val="001E767C"/>
    <w:rsid w:val="001F0493"/>
    <w:rsid w:val="001F087B"/>
    <w:rsid w:val="001F0BC8"/>
    <w:rsid w:val="001F184C"/>
    <w:rsid w:val="001F18E7"/>
    <w:rsid w:val="001F1A12"/>
    <w:rsid w:val="001F24E2"/>
    <w:rsid w:val="001F26F9"/>
    <w:rsid w:val="001F2A62"/>
    <w:rsid w:val="001F3B62"/>
    <w:rsid w:val="001F3C7A"/>
    <w:rsid w:val="001F402D"/>
    <w:rsid w:val="001F40D6"/>
    <w:rsid w:val="001F4B32"/>
    <w:rsid w:val="001F4C5E"/>
    <w:rsid w:val="001F53F6"/>
    <w:rsid w:val="001F60C7"/>
    <w:rsid w:val="001F676D"/>
    <w:rsid w:val="001F67D3"/>
    <w:rsid w:val="001F6CD1"/>
    <w:rsid w:val="001F7FE1"/>
    <w:rsid w:val="00201A80"/>
    <w:rsid w:val="00202115"/>
    <w:rsid w:val="00202919"/>
    <w:rsid w:val="00202AB8"/>
    <w:rsid w:val="00202B1B"/>
    <w:rsid w:val="00202C6B"/>
    <w:rsid w:val="00202E08"/>
    <w:rsid w:val="00203006"/>
    <w:rsid w:val="002046EA"/>
    <w:rsid w:val="002054C7"/>
    <w:rsid w:val="002061CD"/>
    <w:rsid w:val="002068E3"/>
    <w:rsid w:val="00207757"/>
    <w:rsid w:val="002103A7"/>
    <w:rsid w:val="0021169C"/>
    <w:rsid w:val="00211823"/>
    <w:rsid w:val="00211EA5"/>
    <w:rsid w:val="00212441"/>
    <w:rsid w:val="00213898"/>
    <w:rsid w:val="00214346"/>
    <w:rsid w:val="002144FE"/>
    <w:rsid w:val="002151E0"/>
    <w:rsid w:val="00215859"/>
    <w:rsid w:val="00215F06"/>
    <w:rsid w:val="00216BC9"/>
    <w:rsid w:val="00216C6A"/>
    <w:rsid w:val="002202F4"/>
    <w:rsid w:val="00221108"/>
    <w:rsid w:val="00221760"/>
    <w:rsid w:val="00221ACC"/>
    <w:rsid w:val="00222124"/>
    <w:rsid w:val="0022271C"/>
    <w:rsid w:val="00222816"/>
    <w:rsid w:val="00223136"/>
    <w:rsid w:val="0022359C"/>
    <w:rsid w:val="002250BD"/>
    <w:rsid w:val="0022522F"/>
    <w:rsid w:val="00225573"/>
    <w:rsid w:val="00225708"/>
    <w:rsid w:val="00226A57"/>
    <w:rsid w:val="00226BF6"/>
    <w:rsid w:val="00226D3C"/>
    <w:rsid w:val="00227163"/>
    <w:rsid w:val="002277F3"/>
    <w:rsid w:val="00227820"/>
    <w:rsid w:val="00227C28"/>
    <w:rsid w:val="002302DD"/>
    <w:rsid w:val="0023048D"/>
    <w:rsid w:val="00230506"/>
    <w:rsid w:val="0023059C"/>
    <w:rsid w:val="002314E5"/>
    <w:rsid w:val="00231FD8"/>
    <w:rsid w:val="00232F4D"/>
    <w:rsid w:val="00234765"/>
    <w:rsid w:val="00235326"/>
    <w:rsid w:val="00236B17"/>
    <w:rsid w:val="00236FB7"/>
    <w:rsid w:val="00237115"/>
    <w:rsid w:val="002373D6"/>
    <w:rsid w:val="00237465"/>
    <w:rsid w:val="00237F19"/>
    <w:rsid w:val="002403F8"/>
    <w:rsid w:val="00240BAB"/>
    <w:rsid w:val="00240CFD"/>
    <w:rsid w:val="0024151C"/>
    <w:rsid w:val="00241A4A"/>
    <w:rsid w:val="00242362"/>
    <w:rsid w:val="00242470"/>
    <w:rsid w:val="0024248A"/>
    <w:rsid w:val="00242893"/>
    <w:rsid w:val="00243541"/>
    <w:rsid w:val="00244009"/>
    <w:rsid w:val="0024429E"/>
    <w:rsid w:val="002444AE"/>
    <w:rsid w:val="00244E0F"/>
    <w:rsid w:val="00245723"/>
    <w:rsid w:val="0024598C"/>
    <w:rsid w:val="00245B9D"/>
    <w:rsid w:val="00245DAB"/>
    <w:rsid w:val="0024607C"/>
    <w:rsid w:val="00247D66"/>
    <w:rsid w:val="00247FA9"/>
    <w:rsid w:val="00251209"/>
    <w:rsid w:val="00251607"/>
    <w:rsid w:val="0025204C"/>
    <w:rsid w:val="00252213"/>
    <w:rsid w:val="002525C8"/>
    <w:rsid w:val="00253E24"/>
    <w:rsid w:val="00253E93"/>
    <w:rsid w:val="0025415C"/>
    <w:rsid w:val="00254318"/>
    <w:rsid w:val="0025444B"/>
    <w:rsid w:val="002544DD"/>
    <w:rsid w:val="0025479B"/>
    <w:rsid w:val="002547C3"/>
    <w:rsid w:val="0025650D"/>
    <w:rsid w:val="0025692F"/>
    <w:rsid w:val="0025793D"/>
    <w:rsid w:val="00257E64"/>
    <w:rsid w:val="00260068"/>
    <w:rsid w:val="0026145E"/>
    <w:rsid w:val="00261CC2"/>
    <w:rsid w:val="0026233C"/>
    <w:rsid w:val="00262647"/>
    <w:rsid w:val="00262D62"/>
    <w:rsid w:val="002646BB"/>
    <w:rsid w:val="00264D59"/>
    <w:rsid w:val="002658E6"/>
    <w:rsid w:val="002663D5"/>
    <w:rsid w:val="00266B26"/>
    <w:rsid w:val="00266B9A"/>
    <w:rsid w:val="00267D3A"/>
    <w:rsid w:val="00267F6D"/>
    <w:rsid w:val="00270053"/>
    <w:rsid w:val="002704A9"/>
    <w:rsid w:val="00270B12"/>
    <w:rsid w:val="002720EA"/>
    <w:rsid w:val="002726A2"/>
    <w:rsid w:val="00272712"/>
    <w:rsid w:val="002736F1"/>
    <w:rsid w:val="00273885"/>
    <w:rsid w:val="00273886"/>
    <w:rsid w:val="00274505"/>
    <w:rsid w:val="00274901"/>
    <w:rsid w:val="002749FB"/>
    <w:rsid w:val="0027510B"/>
    <w:rsid w:val="00275753"/>
    <w:rsid w:val="00275F20"/>
    <w:rsid w:val="00280192"/>
    <w:rsid w:val="00280569"/>
    <w:rsid w:val="00280CC9"/>
    <w:rsid w:val="0028119F"/>
    <w:rsid w:val="00281DC2"/>
    <w:rsid w:val="0028208E"/>
    <w:rsid w:val="00282575"/>
    <w:rsid w:val="00282B4B"/>
    <w:rsid w:val="00283415"/>
    <w:rsid w:val="00283C38"/>
    <w:rsid w:val="00284039"/>
    <w:rsid w:val="00285181"/>
    <w:rsid w:val="00285188"/>
    <w:rsid w:val="00285323"/>
    <w:rsid w:val="002853BA"/>
    <w:rsid w:val="00286219"/>
    <w:rsid w:val="00286953"/>
    <w:rsid w:val="00286D62"/>
    <w:rsid w:val="00287273"/>
    <w:rsid w:val="00287289"/>
    <w:rsid w:val="002874D3"/>
    <w:rsid w:val="00290509"/>
    <w:rsid w:val="00290D3D"/>
    <w:rsid w:val="00291BF1"/>
    <w:rsid w:val="00291D4B"/>
    <w:rsid w:val="00292084"/>
    <w:rsid w:val="00292692"/>
    <w:rsid w:val="00293C1A"/>
    <w:rsid w:val="00295BA2"/>
    <w:rsid w:val="00296497"/>
    <w:rsid w:val="002968D5"/>
    <w:rsid w:val="002968EB"/>
    <w:rsid w:val="002977A6"/>
    <w:rsid w:val="002A0212"/>
    <w:rsid w:val="002A0450"/>
    <w:rsid w:val="002A2AAC"/>
    <w:rsid w:val="002A44E8"/>
    <w:rsid w:val="002A4B72"/>
    <w:rsid w:val="002A52AC"/>
    <w:rsid w:val="002A5574"/>
    <w:rsid w:val="002A56F9"/>
    <w:rsid w:val="002A5974"/>
    <w:rsid w:val="002A652B"/>
    <w:rsid w:val="002A6DA9"/>
    <w:rsid w:val="002A6DD6"/>
    <w:rsid w:val="002B0A60"/>
    <w:rsid w:val="002B0B83"/>
    <w:rsid w:val="002B102B"/>
    <w:rsid w:val="002B1795"/>
    <w:rsid w:val="002B1BFE"/>
    <w:rsid w:val="002B1C0C"/>
    <w:rsid w:val="002B2E93"/>
    <w:rsid w:val="002B3911"/>
    <w:rsid w:val="002B3EBE"/>
    <w:rsid w:val="002B583B"/>
    <w:rsid w:val="002B5E8B"/>
    <w:rsid w:val="002B6383"/>
    <w:rsid w:val="002C001D"/>
    <w:rsid w:val="002C05C2"/>
    <w:rsid w:val="002C0F56"/>
    <w:rsid w:val="002C1519"/>
    <w:rsid w:val="002C291D"/>
    <w:rsid w:val="002C4329"/>
    <w:rsid w:val="002C471A"/>
    <w:rsid w:val="002C56CE"/>
    <w:rsid w:val="002C61F8"/>
    <w:rsid w:val="002C73D8"/>
    <w:rsid w:val="002C7443"/>
    <w:rsid w:val="002D0439"/>
    <w:rsid w:val="002D0BFF"/>
    <w:rsid w:val="002D12D5"/>
    <w:rsid w:val="002D17A7"/>
    <w:rsid w:val="002D2A94"/>
    <w:rsid w:val="002D312E"/>
    <w:rsid w:val="002D3BED"/>
    <w:rsid w:val="002D454E"/>
    <w:rsid w:val="002D498E"/>
    <w:rsid w:val="002D4CE2"/>
    <w:rsid w:val="002D553C"/>
    <w:rsid w:val="002D5B85"/>
    <w:rsid w:val="002D6530"/>
    <w:rsid w:val="002D6AC9"/>
    <w:rsid w:val="002D6FA9"/>
    <w:rsid w:val="002D735E"/>
    <w:rsid w:val="002D779F"/>
    <w:rsid w:val="002E0295"/>
    <w:rsid w:val="002E0E59"/>
    <w:rsid w:val="002E0EA9"/>
    <w:rsid w:val="002E1A89"/>
    <w:rsid w:val="002E24DD"/>
    <w:rsid w:val="002E2A86"/>
    <w:rsid w:val="002E3BF0"/>
    <w:rsid w:val="002E47A4"/>
    <w:rsid w:val="002E4F5D"/>
    <w:rsid w:val="002E5C75"/>
    <w:rsid w:val="002E6034"/>
    <w:rsid w:val="002E61CF"/>
    <w:rsid w:val="002E6C15"/>
    <w:rsid w:val="002E71D0"/>
    <w:rsid w:val="002E7318"/>
    <w:rsid w:val="002F3274"/>
    <w:rsid w:val="002F3909"/>
    <w:rsid w:val="002F3FC5"/>
    <w:rsid w:val="002F432D"/>
    <w:rsid w:val="002F4E95"/>
    <w:rsid w:val="002F5314"/>
    <w:rsid w:val="002F6F27"/>
    <w:rsid w:val="002F77B0"/>
    <w:rsid w:val="002F7889"/>
    <w:rsid w:val="00300C2C"/>
    <w:rsid w:val="0030174E"/>
    <w:rsid w:val="00301B4B"/>
    <w:rsid w:val="00301C37"/>
    <w:rsid w:val="00301CB5"/>
    <w:rsid w:val="00301E91"/>
    <w:rsid w:val="00303246"/>
    <w:rsid w:val="00303A14"/>
    <w:rsid w:val="00304059"/>
    <w:rsid w:val="003050AE"/>
    <w:rsid w:val="00306158"/>
    <w:rsid w:val="00306F36"/>
    <w:rsid w:val="00307051"/>
    <w:rsid w:val="00307A81"/>
    <w:rsid w:val="00307C5F"/>
    <w:rsid w:val="003100A7"/>
    <w:rsid w:val="00310934"/>
    <w:rsid w:val="00311732"/>
    <w:rsid w:val="00311DFB"/>
    <w:rsid w:val="0031223D"/>
    <w:rsid w:val="00312A7F"/>
    <w:rsid w:val="003130FC"/>
    <w:rsid w:val="003131C9"/>
    <w:rsid w:val="00314622"/>
    <w:rsid w:val="00314A8D"/>
    <w:rsid w:val="003151CD"/>
    <w:rsid w:val="003152CA"/>
    <w:rsid w:val="003154AF"/>
    <w:rsid w:val="00316839"/>
    <w:rsid w:val="00316BC7"/>
    <w:rsid w:val="00316ECA"/>
    <w:rsid w:val="00317927"/>
    <w:rsid w:val="003179FD"/>
    <w:rsid w:val="00317BE4"/>
    <w:rsid w:val="00317E17"/>
    <w:rsid w:val="0032028E"/>
    <w:rsid w:val="003208F1"/>
    <w:rsid w:val="003218EA"/>
    <w:rsid w:val="0032228C"/>
    <w:rsid w:val="00323A20"/>
    <w:rsid w:val="00324379"/>
    <w:rsid w:val="00324BB4"/>
    <w:rsid w:val="003259AE"/>
    <w:rsid w:val="003264F5"/>
    <w:rsid w:val="00326AFA"/>
    <w:rsid w:val="00326E61"/>
    <w:rsid w:val="00327A0D"/>
    <w:rsid w:val="00327CDD"/>
    <w:rsid w:val="00330169"/>
    <w:rsid w:val="0033187B"/>
    <w:rsid w:val="00331C8C"/>
    <w:rsid w:val="00332D85"/>
    <w:rsid w:val="00333B74"/>
    <w:rsid w:val="00333FE3"/>
    <w:rsid w:val="0033514F"/>
    <w:rsid w:val="003357AF"/>
    <w:rsid w:val="00335971"/>
    <w:rsid w:val="00336970"/>
    <w:rsid w:val="00337295"/>
    <w:rsid w:val="00337656"/>
    <w:rsid w:val="00337F6F"/>
    <w:rsid w:val="003405C1"/>
    <w:rsid w:val="00341180"/>
    <w:rsid w:val="003411DF"/>
    <w:rsid w:val="0034122B"/>
    <w:rsid w:val="00341399"/>
    <w:rsid w:val="00342ECD"/>
    <w:rsid w:val="00342ED7"/>
    <w:rsid w:val="003430E6"/>
    <w:rsid w:val="003434B4"/>
    <w:rsid w:val="00343A32"/>
    <w:rsid w:val="00343CDC"/>
    <w:rsid w:val="00344A16"/>
    <w:rsid w:val="0034579C"/>
    <w:rsid w:val="0034592C"/>
    <w:rsid w:val="00345D98"/>
    <w:rsid w:val="0034624A"/>
    <w:rsid w:val="00347203"/>
    <w:rsid w:val="00347473"/>
    <w:rsid w:val="0034776A"/>
    <w:rsid w:val="0035036D"/>
    <w:rsid w:val="00350E49"/>
    <w:rsid w:val="0035127F"/>
    <w:rsid w:val="003532A5"/>
    <w:rsid w:val="003532E7"/>
    <w:rsid w:val="0035359B"/>
    <w:rsid w:val="00354C48"/>
    <w:rsid w:val="00355848"/>
    <w:rsid w:val="00355A50"/>
    <w:rsid w:val="0035609D"/>
    <w:rsid w:val="0035674B"/>
    <w:rsid w:val="0035733F"/>
    <w:rsid w:val="00357792"/>
    <w:rsid w:val="00360472"/>
    <w:rsid w:val="003604F3"/>
    <w:rsid w:val="003606D7"/>
    <w:rsid w:val="00360C30"/>
    <w:rsid w:val="00360F51"/>
    <w:rsid w:val="003649DC"/>
    <w:rsid w:val="00364A6F"/>
    <w:rsid w:val="00365D35"/>
    <w:rsid w:val="00366A59"/>
    <w:rsid w:val="0036731A"/>
    <w:rsid w:val="003701C9"/>
    <w:rsid w:val="00370566"/>
    <w:rsid w:val="00370EB2"/>
    <w:rsid w:val="003713E3"/>
    <w:rsid w:val="00371F14"/>
    <w:rsid w:val="00372046"/>
    <w:rsid w:val="00372869"/>
    <w:rsid w:val="00373C36"/>
    <w:rsid w:val="0037453C"/>
    <w:rsid w:val="003746C8"/>
    <w:rsid w:val="00374B91"/>
    <w:rsid w:val="00376ACF"/>
    <w:rsid w:val="00376BCA"/>
    <w:rsid w:val="00376C5B"/>
    <w:rsid w:val="003801B3"/>
    <w:rsid w:val="00380C1D"/>
    <w:rsid w:val="00380E6C"/>
    <w:rsid w:val="00381362"/>
    <w:rsid w:val="00382E8D"/>
    <w:rsid w:val="00384066"/>
    <w:rsid w:val="00384AC9"/>
    <w:rsid w:val="00384B56"/>
    <w:rsid w:val="00384F61"/>
    <w:rsid w:val="00385180"/>
    <w:rsid w:val="00385297"/>
    <w:rsid w:val="00385317"/>
    <w:rsid w:val="003855D7"/>
    <w:rsid w:val="00385DB7"/>
    <w:rsid w:val="00386BAB"/>
    <w:rsid w:val="0038749E"/>
    <w:rsid w:val="003902EE"/>
    <w:rsid w:val="003904F2"/>
    <w:rsid w:val="00390F04"/>
    <w:rsid w:val="003926CB"/>
    <w:rsid w:val="00392EFA"/>
    <w:rsid w:val="00392FD6"/>
    <w:rsid w:val="0039383B"/>
    <w:rsid w:val="00393BCA"/>
    <w:rsid w:val="003944DC"/>
    <w:rsid w:val="003949E6"/>
    <w:rsid w:val="00394D00"/>
    <w:rsid w:val="00394EFC"/>
    <w:rsid w:val="00394FD9"/>
    <w:rsid w:val="0039530A"/>
    <w:rsid w:val="00395588"/>
    <w:rsid w:val="00395750"/>
    <w:rsid w:val="00395B81"/>
    <w:rsid w:val="003962CE"/>
    <w:rsid w:val="00396317"/>
    <w:rsid w:val="003963CF"/>
    <w:rsid w:val="00397274"/>
    <w:rsid w:val="003A0839"/>
    <w:rsid w:val="003A0949"/>
    <w:rsid w:val="003A0CB9"/>
    <w:rsid w:val="003A2CF9"/>
    <w:rsid w:val="003A39F7"/>
    <w:rsid w:val="003A4137"/>
    <w:rsid w:val="003A4748"/>
    <w:rsid w:val="003A5B80"/>
    <w:rsid w:val="003A7207"/>
    <w:rsid w:val="003B00D9"/>
    <w:rsid w:val="003B02CF"/>
    <w:rsid w:val="003B1198"/>
    <w:rsid w:val="003B1352"/>
    <w:rsid w:val="003B2C10"/>
    <w:rsid w:val="003B396E"/>
    <w:rsid w:val="003B3F88"/>
    <w:rsid w:val="003B4012"/>
    <w:rsid w:val="003B45DE"/>
    <w:rsid w:val="003B493F"/>
    <w:rsid w:val="003B4A77"/>
    <w:rsid w:val="003B5217"/>
    <w:rsid w:val="003B5C6F"/>
    <w:rsid w:val="003B6932"/>
    <w:rsid w:val="003B6C8F"/>
    <w:rsid w:val="003B6D1B"/>
    <w:rsid w:val="003B76DB"/>
    <w:rsid w:val="003C066B"/>
    <w:rsid w:val="003C119A"/>
    <w:rsid w:val="003C137E"/>
    <w:rsid w:val="003C13AF"/>
    <w:rsid w:val="003C349A"/>
    <w:rsid w:val="003C524F"/>
    <w:rsid w:val="003C5E18"/>
    <w:rsid w:val="003C5EA3"/>
    <w:rsid w:val="003C6035"/>
    <w:rsid w:val="003C6AEE"/>
    <w:rsid w:val="003C6CFF"/>
    <w:rsid w:val="003C7421"/>
    <w:rsid w:val="003C7E09"/>
    <w:rsid w:val="003D000B"/>
    <w:rsid w:val="003D0373"/>
    <w:rsid w:val="003D05F8"/>
    <w:rsid w:val="003D0795"/>
    <w:rsid w:val="003D07A3"/>
    <w:rsid w:val="003D1323"/>
    <w:rsid w:val="003D13EE"/>
    <w:rsid w:val="003D1A05"/>
    <w:rsid w:val="003D1CB5"/>
    <w:rsid w:val="003D214A"/>
    <w:rsid w:val="003D2541"/>
    <w:rsid w:val="003D26FA"/>
    <w:rsid w:val="003D2D76"/>
    <w:rsid w:val="003D3EE6"/>
    <w:rsid w:val="003D3FE4"/>
    <w:rsid w:val="003D4897"/>
    <w:rsid w:val="003D4B7D"/>
    <w:rsid w:val="003D56AE"/>
    <w:rsid w:val="003D6616"/>
    <w:rsid w:val="003D6C4D"/>
    <w:rsid w:val="003D70F2"/>
    <w:rsid w:val="003D76E0"/>
    <w:rsid w:val="003D7D45"/>
    <w:rsid w:val="003E0367"/>
    <w:rsid w:val="003E13F3"/>
    <w:rsid w:val="003E1632"/>
    <w:rsid w:val="003E2213"/>
    <w:rsid w:val="003E2717"/>
    <w:rsid w:val="003E3C47"/>
    <w:rsid w:val="003E43D3"/>
    <w:rsid w:val="003E4763"/>
    <w:rsid w:val="003E518D"/>
    <w:rsid w:val="003E547A"/>
    <w:rsid w:val="003E5E5F"/>
    <w:rsid w:val="003E6DCF"/>
    <w:rsid w:val="003E72EF"/>
    <w:rsid w:val="003E7700"/>
    <w:rsid w:val="003E7D47"/>
    <w:rsid w:val="003E7EAC"/>
    <w:rsid w:val="003F1F42"/>
    <w:rsid w:val="003F267F"/>
    <w:rsid w:val="003F33A3"/>
    <w:rsid w:val="003F3952"/>
    <w:rsid w:val="003F3A5C"/>
    <w:rsid w:val="003F3E66"/>
    <w:rsid w:val="003F4050"/>
    <w:rsid w:val="003F437A"/>
    <w:rsid w:val="003F527B"/>
    <w:rsid w:val="003F5B3A"/>
    <w:rsid w:val="003F6409"/>
    <w:rsid w:val="003F6D1A"/>
    <w:rsid w:val="003F731C"/>
    <w:rsid w:val="003F776B"/>
    <w:rsid w:val="003F7B1B"/>
    <w:rsid w:val="004001C2"/>
    <w:rsid w:val="00401163"/>
    <w:rsid w:val="00401AC1"/>
    <w:rsid w:val="00401BF3"/>
    <w:rsid w:val="0040209C"/>
    <w:rsid w:val="0040273E"/>
    <w:rsid w:val="00403206"/>
    <w:rsid w:val="004032E1"/>
    <w:rsid w:val="0040384E"/>
    <w:rsid w:val="00404660"/>
    <w:rsid w:val="00404BBF"/>
    <w:rsid w:val="00404C5D"/>
    <w:rsid w:val="00405932"/>
    <w:rsid w:val="00406A67"/>
    <w:rsid w:val="00406DD7"/>
    <w:rsid w:val="004107BB"/>
    <w:rsid w:val="00410944"/>
    <w:rsid w:val="00410ACE"/>
    <w:rsid w:val="004114DB"/>
    <w:rsid w:val="00412908"/>
    <w:rsid w:val="00412AB0"/>
    <w:rsid w:val="00412C55"/>
    <w:rsid w:val="00412E05"/>
    <w:rsid w:val="004130FC"/>
    <w:rsid w:val="0041458A"/>
    <w:rsid w:val="00414C2F"/>
    <w:rsid w:val="00414FE3"/>
    <w:rsid w:val="004151EB"/>
    <w:rsid w:val="004156FA"/>
    <w:rsid w:val="004164DB"/>
    <w:rsid w:val="004165E4"/>
    <w:rsid w:val="004165F2"/>
    <w:rsid w:val="00416656"/>
    <w:rsid w:val="00416701"/>
    <w:rsid w:val="004169FB"/>
    <w:rsid w:val="004170BB"/>
    <w:rsid w:val="00417240"/>
    <w:rsid w:val="00417286"/>
    <w:rsid w:val="004173A5"/>
    <w:rsid w:val="004175FA"/>
    <w:rsid w:val="00417C87"/>
    <w:rsid w:val="00420179"/>
    <w:rsid w:val="00420DF9"/>
    <w:rsid w:val="00421435"/>
    <w:rsid w:val="0042186F"/>
    <w:rsid w:val="00421F52"/>
    <w:rsid w:val="0042282D"/>
    <w:rsid w:val="00422B1F"/>
    <w:rsid w:val="00423661"/>
    <w:rsid w:val="00423FD9"/>
    <w:rsid w:val="004246ED"/>
    <w:rsid w:val="00425011"/>
    <w:rsid w:val="004253AD"/>
    <w:rsid w:val="00425569"/>
    <w:rsid w:val="00425577"/>
    <w:rsid w:val="00425A22"/>
    <w:rsid w:val="00425F48"/>
    <w:rsid w:val="00426203"/>
    <w:rsid w:val="00426BFA"/>
    <w:rsid w:val="00426D61"/>
    <w:rsid w:val="00430090"/>
    <w:rsid w:val="004307CE"/>
    <w:rsid w:val="004308E4"/>
    <w:rsid w:val="00430E9F"/>
    <w:rsid w:val="00431CCC"/>
    <w:rsid w:val="00431FAE"/>
    <w:rsid w:val="00432584"/>
    <w:rsid w:val="00433173"/>
    <w:rsid w:val="004338C7"/>
    <w:rsid w:val="00433E0E"/>
    <w:rsid w:val="00433EFC"/>
    <w:rsid w:val="004344C5"/>
    <w:rsid w:val="00434778"/>
    <w:rsid w:val="0043544B"/>
    <w:rsid w:val="0043587B"/>
    <w:rsid w:val="00435D1C"/>
    <w:rsid w:val="00435D46"/>
    <w:rsid w:val="00437447"/>
    <w:rsid w:val="00440755"/>
    <w:rsid w:val="00440875"/>
    <w:rsid w:val="004414D6"/>
    <w:rsid w:val="00441B68"/>
    <w:rsid w:val="00444A01"/>
    <w:rsid w:val="00444ECB"/>
    <w:rsid w:val="004459A1"/>
    <w:rsid w:val="004460C0"/>
    <w:rsid w:val="004466FB"/>
    <w:rsid w:val="00446DFD"/>
    <w:rsid w:val="00446F44"/>
    <w:rsid w:val="0044717D"/>
    <w:rsid w:val="00447443"/>
    <w:rsid w:val="00447507"/>
    <w:rsid w:val="00447DDA"/>
    <w:rsid w:val="00450081"/>
    <w:rsid w:val="0045028B"/>
    <w:rsid w:val="00451782"/>
    <w:rsid w:val="00452FB4"/>
    <w:rsid w:val="004531ED"/>
    <w:rsid w:val="0045387D"/>
    <w:rsid w:val="00453906"/>
    <w:rsid w:val="00453FA9"/>
    <w:rsid w:val="004542FC"/>
    <w:rsid w:val="00455768"/>
    <w:rsid w:val="00455E7D"/>
    <w:rsid w:val="00456AEB"/>
    <w:rsid w:val="00456CB5"/>
    <w:rsid w:val="004571F8"/>
    <w:rsid w:val="00457E42"/>
    <w:rsid w:val="004606B4"/>
    <w:rsid w:val="00460982"/>
    <w:rsid w:val="00460F85"/>
    <w:rsid w:val="00461415"/>
    <w:rsid w:val="004629F6"/>
    <w:rsid w:val="00463F52"/>
    <w:rsid w:val="004642B7"/>
    <w:rsid w:val="0046516C"/>
    <w:rsid w:val="00466952"/>
    <w:rsid w:val="00466FCF"/>
    <w:rsid w:val="004674FB"/>
    <w:rsid w:val="004703A8"/>
    <w:rsid w:val="00470E3A"/>
    <w:rsid w:val="00471792"/>
    <w:rsid w:val="00471823"/>
    <w:rsid w:val="00471B1A"/>
    <w:rsid w:val="00471E52"/>
    <w:rsid w:val="00472BB9"/>
    <w:rsid w:val="00473FD6"/>
    <w:rsid w:val="00474267"/>
    <w:rsid w:val="00475130"/>
    <w:rsid w:val="00475894"/>
    <w:rsid w:val="00475A8B"/>
    <w:rsid w:val="00475B46"/>
    <w:rsid w:val="00476054"/>
    <w:rsid w:val="004761E9"/>
    <w:rsid w:val="004769D2"/>
    <w:rsid w:val="00477158"/>
    <w:rsid w:val="00477BAA"/>
    <w:rsid w:val="00480394"/>
    <w:rsid w:val="00480D9A"/>
    <w:rsid w:val="00481033"/>
    <w:rsid w:val="00481212"/>
    <w:rsid w:val="00481A2D"/>
    <w:rsid w:val="00482DB0"/>
    <w:rsid w:val="0048374D"/>
    <w:rsid w:val="004837A6"/>
    <w:rsid w:val="00484217"/>
    <w:rsid w:val="00486148"/>
    <w:rsid w:val="004861BA"/>
    <w:rsid w:val="0048634A"/>
    <w:rsid w:val="00486544"/>
    <w:rsid w:val="0048691D"/>
    <w:rsid w:val="004869E0"/>
    <w:rsid w:val="00486AE4"/>
    <w:rsid w:val="00486BB5"/>
    <w:rsid w:val="00487D99"/>
    <w:rsid w:val="00487DB0"/>
    <w:rsid w:val="00490CC3"/>
    <w:rsid w:val="0049118E"/>
    <w:rsid w:val="0049304C"/>
    <w:rsid w:val="00493052"/>
    <w:rsid w:val="004939BC"/>
    <w:rsid w:val="00493D40"/>
    <w:rsid w:val="004942C9"/>
    <w:rsid w:val="00495EC9"/>
    <w:rsid w:val="0049623C"/>
    <w:rsid w:val="00496E7D"/>
    <w:rsid w:val="004979AF"/>
    <w:rsid w:val="004A1301"/>
    <w:rsid w:val="004A19FA"/>
    <w:rsid w:val="004A1E24"/>
    <w:rsid w:val="004A255A"/>
    <w:rsid w:val="004A2AEB"/>
    <w:rsid w:val="004A38C0"/>
    <w:rsid w:val="004A395C"/>
    <w:rsid w:val="004A47ED"/>
    <w:rsid w:val="004A4B6F"/>
    <w:rsid w:val="004A59F3"/>
    <w:rsid w:val="004A5D5E"/>
    <w:rsid w:val="004A5F37"/>
    <w:rsid w:val="004A61AD"/>
    <w:rsid w:val="004A6CFE"/>
    <w:rsid w:val="004B0432"/>
    <w:rsid w:val="004B06BA"/>
    <w:rsid w:val="004B0A57"/>
    <w:rsid w:val="004B0E57"/>
    <w:rsid w:val="004B1093"/>
    <w:rsid w:val="004B1C30"/>
    <w:rsid w:val="004B1D39"/>
    <w:rsid w:val="004B1EDB"/>
    <w:rsid w:val="004B23C8"/>
    <w:rsid w:val="004B3467"/>
    <w:rsid w:val="004B3AB5"/>
    <w:rsid w:val="004B3BF9"/>
    <w:rsid w:val="004B413F"/>
    <w:rsid w:val="004B49E6"/>
    <w:rsid w:val="004B4DBC"/>
    <w:rsid w:val="004B5331"/>
    <w:rsid w:val="004B5F9F"/>
    <w:rsid w:val="004B682D"/>
    <w:rsid w:val="004B6D45"/>
    <w:rsid w:val="004B79B7"/>
    <w:rsid w:val="004C007A"/>
    <w:rsid w:val="004C0DEA"/>
    <w:rsid w:val="004C1796"/>
    <w:rsid w:val="004C18DF"/>
    <w:rsid w:val="004C1D5A"/>
    <w:rsid w:val="004C1EF6"/>
    <w:rsid w:val="004C1F45"/>
    <w:rsid w:val="004C28C9"/>
    <w:rsid w:val="004C3CB5"/>
    <w:rsid w:val="004C3CBB"/>
    <w:rsid w:val="004C42EE"/>
    <w:rsid w:val="004C48C5"/>
    <w:rsid w:val="004C5195"/>
    <w:rsid w:val="004C5443"/>
    <w:rsid w:val="004C5502"/>
    <w:rsid w:val="004C5FA7"/>
    <w:rsid w:val="004C62BA"/>
    <w:rsid w:val="004C660D"/>
    <w:rsid w:val="004C7343"/>
    <w:rsid w:val="004C734D"/>
    <w:rsid w:val="004C783D"/>
    <w:rsid w:val="004D179F"/>
    <w:rsid w:val="004D189D"/>
    <w:rsid w:val="004D2575"/>
    <w:rsid w:val="004D2FAF"/>
    <w:rsid w:val="004D35D1"/>
    <w:rsid w:val="004D3631"/>
    <w:rsid w:val="004D37A2"/>
    <w:rsid w:val="004D57B0"/>
    <w:rsid w:val="004D586E"/>
    <w:rsid w:val="004D59AE"/>
    <w:rsid w:val="004D6D44"/>
    <w:rsid w:val="004D745D"/>
    <w:rsid w:val="004D7A54"/>
    <w:rsid w:val="004E1C36"/>
    <w:rsid w:val="004E2BE6"/>
    <w:rsid w:val="004E2CAD"/>
    <w:rsid w:val="004E344C"/>
    <w:rsid w:val="004E3730"/>
    <w:rsid w:val="004E37F0"/>
    <w:rsid w:val="004E3E63"/>
    <w:rsid w:val="004E4185"/>
    <w:rsid w:val="004E427A"/>
    <w:rsid w:val="004E4370"/>
    <w:rsid w:val="004E4C6A"/>
    <w:rsid w:val="004E50D9"/>
    <w:rsid w:val="004E574C"/>
    <w:rsid w:val="004E5B6C"/>
    <w:rsid w:val="004E5C1A"/>
    <w:rsid w:val="004E5E74"/>
    <w:rsid w:val="004E6CA7"/>
    <w:rsid w:val="004E6DE4"/>
    <w:rsid w:val="004E7FB4"/>
    <w:rsid w:val="004F011D"/>
    <w:rsid w:val="004F02FD"/>
    <w:rsid w:val="004F0907"/>
    <w:rsid w:val="004F0CA0"/>
    <w:rsid w:val="004F0F20"/>
    <w:rsid w:val="004F12B7"/>
    <w:rsid w:val="004F18BA"/>
    <w:rsid w:val="004F1EF2"/>
    <w:rsid w:val="004F1F32"/>
    <w:rsid w:val="004F20B4"/>
    <w:rsid w:val="004F24A4"/>
    <w:rsid w:val="004F25C3"/>
    <w:rsid w:val="004F30E2"/>
    <w:rsid w:val="004F372E"/>
    <w:rsid w:val="004F3AF0"/>
    <w:rsid w:val="004F44E6"/>
    <w:rsid w:val="004F4C63"/>
    <w:rsid w:val="004F4D32"/>
    <w:rsid w:val="004F6047"/>
    <w:rsid w:val="004F792E"/>
    <w:rsid w:val="00500BE4"/>
    <w:rsid w:val="00501CD7"/>
    <w:rsid w:val="00501DC5"/>
    <w:rsid w:val="00501FB8"/>
    <w:rsid w:val="005026E3"/>
    <w:rsid w:val="005028B5"/>
    <w:rsid w:val="00502C93"/>
    <w:rsid w:val="00502E34"/>
    <w:rsid w:val="0050302E"/>
    <w:rsid w:val="00504E3F"/>
    <w:rsid w:val="00504E6A"/>
    <w:rsid w:val="0050549A"/>
    <w:rsid w:val="00505AF8"/>
    <w:rsid w:val="00505C8F"/>
    <w:rsid w:val="0050623A"/>
    <w:rsid w:val="00507064"/>
    <w:rsid w:val="0050718A"/>
    <w:rsid w:val="00507765"/>
    <w:rsid w:val="005104A6"/>
    <w:rsid w:val="005114DD"/>
    <w:rsid w:val="0051237C"/>
    <w:rsid w:val="00512C7B"/>
    <w:rsid w:val="00512F4D"/>
    <w:rsid w:val="00513049"/>
    <w:rsid w:val="00513A75"/>
    <w:rsid w:val="0051577A"/>
    <w:rsid w:val="00515C20"/>
    <w:rsid w:val="0051656A"/>
    <w:rsid w:val="00516C1B"/>
    <w:rsid w:val="0051777A"/>
    <w:rsid w:val="00520605"/>
    <w:rsid w:val="0052066B"/>
    <w:rsid w:val="0052084B"/>
    <w:rsid w:val="00520CF5"/>
    <w:rsid w:val="00521012"/>
    <w:rsid w:val="00521494"/>
    <w:rsid w:val="005215AC"/>
    <w:rsid w:val="0052162B"/>
    <w:rsid w:val="00522596"/>
    <w:rsid w:val="0052419E"/>
    <w:rsid w:val="00524D03"/>
    <w:rsid w:val="00524FBF"/>
    <w:rsid w:val="00525302"/>
    <w:rsid w:val="00525E44"/>
    <w:rsid w:val="00530074"/>
    <w:rsid w:val="0053094C"/>
    <w:rsid w:val="00530A6E"/>
    <w:rsid w:val="00530CBA"/>
    <w:rsid w:val="0053108F"/>
    <w:rsid w:val="00531701"/>
    <w:rsid w:val="00531B5B"/>
    <w:rsid w:val="00532DDB"/>
    <w:rsid w:val="005338FC"/>
    <w:rsid w:val="005347CA"/>
    <w:rsid w:val="00534C43"/>
    <w:rsid w:val="00534CC4"/>
    <w:rsid w:val="00535359"/>
    <w:rsid w:val="005365B9"/>
    <w:rsid w:val="005369BF"/>
    <w:rsid w:val="00536B42"/>
    <w:rsid w:val="005376B8"/>
    <w:rsid w:val="00537BF5"/>
    <w:rsid w:val="005407A9"/>
    <w:rsid w:val="00540BF6"/>
    <w:rsid w:val="00540C71"/>
    <w:rsid w:val="00540CE8"/>
    <w:rsid w:val="00541096"/>
    <w:rsid w:val="00541935"/>
    <w:rsid w:val="00541C8F"/>
    <w:rsid w:val="00541D2A"/>
    <w:rsid w:val="00541D93"/>
    <w:rsid w:val="00542BC1"/>
    <w:rsid w:val="00542C40"/>
    <w:rsid w:val="00543526"/>
    <w:rsid w:val="005435AC"/>
    <w:rsid w:val="005435F7"/>
    <w:rsid w:val="005448C4"/>
    <w:rsid w:val="00544C24"/>
    <w:rsid w:val="00545454"/>
    <w:rsid w:val="00545C55"/>
    <w:rsid w:val="00546143"/>
    <w:rsid w:val="00546891"/>
    <w:rsid w:val="00547C04"/>
    <w:rsid w:val="00547D2C"/>
    <w:rsid w:val="005503E2"/>
    <w:rsid w:val="005505E8"/>
    <w:rsid w:val="0055060D"/>
    <w:rsid w:val="005506D4"/>
    <w:rsid w:val="00550B33"/>
    <w:rsid w:val="00551BFD"/>
    <w:rsid w:val="00551E72"/>
    <w:rsid w:val="00552AA2"/>
    <w:rsid w:val="00552D9F"/>
    <w:rsid w:val="005534C1"/>
    <w:rsid w:val="00553D8E"/>
    <w:rsid w:val="0055485B"/>
    <w:rsid w:val="0055524C"/>
    <w:rsid w:val="00555331"/>
    <w:rsid w:val="00556996"/>
    <w:rsid w:val="00556C78"/>
    <w:rsid w:val="00557000"/>
    <w:rsid w:val="0055758E"/>
    <w:rsid w:val="00557921"/>
    <w:rsid w:val="00557F44"/>
    <w:rsid w:val="00560AC2"/>
    <w:rsid w:val="00560C9F"/>
    <w:rsid w:val="005612C5"/>
    <w:rsid w:val="00561973"/>
    <w:rsid w:val="00561F31"/>
    <w:rsid w:val="00561FBD"/>
    <w:rsid w:val="00562C19"/>
    <w:rsid w:val="00562D74"/>
    <w:rsid w:val="00562F3C"/>
    <w:rsid w:val="0056349C"/>
    <w:rsid w:val="00563675"/>
    <w:rsid w:val="005638F7"/>
    <w:rsid w:val="00563940"/>
    <w:rsid w:val="0056395C"/>
    <w:rsid w:val="00563A94"/>
    <w:rsid w:val="005647CA"/>
    <w:rsid w:val="00564B9B"/>
    <w:rsid w:val="00565212"/>
    <w:rsid w:val="005652BC"/>
    <w:rsid w:val="00565BB5"/>
    <w:rsid w:val="005663F1"/>
    <w:rsid w:val="00566728"/>
    <w:rsid w:val="00567C98"/>
    <w:rsid w:val="00570504"/>
    <w:rsid w:val="00571886"/>
    <w:rsid w:val="00572F3D"/>
    <w:rsid w:val="00573DCB"/>
    <w:rsid w:val="00574A31"/>
    <w:rsid w:val="00575077"/>
    <w:rsid w:val="0057513C"/>
    <w:rsid w:val="005757F5"/>
    <w:rsid w:val="005760CA"/>
    <w:rsid w:val="0057658D"/>
    <w:rsid w:val="005767B9"/>
    <w:rsid w:val="005768A9"/>
    <w:rsid w:val="00577A0D"/>
    <w:rsid w:val="00577A43"/>
    <w:rsid w:val="005820BD"/>
    <w:rsid w:val="005837AB"/>
    <w:rsid w:val="005842A7"/>
    <w:rsid w:val="00584438"/>
    <w:rsid w:val="0058515C"/>
    <w:rsid w:val="00585944"/>
    <w:rsid w:val="00587361"/>
    <w:rsid w:val="00587E6B"/>
    <w:rsid w:val="00590107"/>
    <w:rsid w:val="00590409"/>
    <w:rsid w:val="00590A7C"/>
    <w:rsid w:val="00590D3A"/>
    <w:rsid w:val="00591D35"/>
    <w:rsid w:val="00591E67"/>
    <w:rsid w:val="00592FCD"/>
    <w:rsid w:val="0059301C"/>
    <w:rsid w:val="00593214"/>
    <w:rsid w:val="00594376"/>
    <w:rsid w:val="0059499E"/>
    <w:rsid w:val="00594A03"/>
    <w:rsid w:val="005954F5"/>
    <w:rsid w:val="00596733"/>
    <w:rsid w:val="0059739F"/>
    <w:rsid w:val="005A00DF"/>
    <w:rsid w:val="005A04F4"/>
    <w:rsid w:val="005A149A"/>
    <w:rsid w:val="005A1ACB"/>
    <w:rsid w:val="005A25C2"/>
    <w:rsid w:val="005A27D5"/>
    <w:rsid w:val="005A2815"/>
    <w:rsid w:val="005A3FFF"/>
    <w:rsid w:val="005A48C2"/>
    <w:rsid w:val="005A49EB"/>
    <w:rsid w:val="005A4A37"/>
    <w:rsid w:val="005A7CB2"/>
    <w:rsid w:val="005B0D70"/>
    <w:rsid w:val="005B0FB2"/>
    <w:rsid w:val="005B18B7"/>
    <w:rsid w:val="005B1FB2"/>
    <w:rsid w:val="005B2D3D"/>
    <w:rsid w:val="005B31EB"/>
    <w:rsid w:val="005B3235"/>
    <w:rsid w:val="005B3782"/>
    <w:rsid w:val="005B4442"/>
    <w:rsid w:val="005B4DB8"/>
    <w:rsid w:val="005B502C"/>
    <w:rsid w:val="005B5089"/>
    <w:rsid w:val="005B5597"/>
    <w:rsid w:val="005B56E8"/>
    <w:rsid w:val="005B60B9"/>
    <w:rsid w:val="005B74FC"/>
    <w:rsid w:val="005B7760"/>
    <w:rsid w:val="005B7FD0"/>
    <w:rsid w:val="005C159F"/>
    <w:rsid w:val="005C16B7"/>
    <w:rsid w:val="005C1C34"/>
    <w:rsid w:val="005C1D94"/>
    <w:rsid w:val="005C220B"/>
    <w:rsid w:val="005C3DD0"/>
    <w:rsid w:val="005C4815"/>
    <w:rsid w:val="005C516A"/>
    <w:rsid w:val="005C6C05"/>
    <w:rsid w:val="005C7A41"/>
    <w:rsid w:val="005C7B40"/>
    <w:rsid w:val="005D0172"/>
    <w:rsid w:val="005D038F"/>
    <w:rsid w:val="005D051E"/>
    <w:rsid w:val="005D124A"/>
    <w:rsid w:val="005D18A0"/>
    <w:rsid w:val="005D18B5"/>
    <w:rsid w:val="005D1965"/>
    <w:rsid w:val="005D2841"/>
    <w:rsid w:val="005D4888"/>
    <w:rsid w:val="005D4A4E"/>
    <w:rsid w:val="005D4BB8"/>
    <w:rsid w:val="005D4F84"/>
    <w:rsid w:val="005D4FC9"/>
    <w:rsid w:val="005D5C3D"/>
    <w:rsid w:val="005D6425"/>
    <w:rsid w:val="005D685B"/>
    <w:rsid w:val="005D75BC"/>
    <w:rsid w:val="005E0579"/>
    <w:rsid w:val="005E0A72"/>
    <w:rsid w:val="005E0CAD"/>
    <w:rsid w:val="005E1CDF"/>
    <w:rsid w:val="005E1D38"/>
    <w:rsid w:val="005E2043"/>
    <w:rsid w:val="005E2081"/>
    <w:rsid w:val="005E26A3"/>
    <w:rsid w:val="005E26F6"/>
    <w:rsid w:val="005E2BEB"/>
    <w:rsid w:val="005E3C31"/>
    <w:rsid w:val="005E5DE1"/>
    <w:rsid w:val="005E5FB7"/>
    <w:rsid w:val="005E699D"/>
    <w:rsid w:val="005E781A"/>
    <w:rsid w:val="005E7888"/>
    <w:rsid w:val="005F1464"/>
    <w:rsid w:val="005F228F"/>
    <w:rsid w:val="005F278F"/>
    <w:rsid w:val="005F28F9"/>
    <w:rsid w:val="005F2E33"/>
    <w:rsid w:val="005F3954"/>
    <w:rsid w:val="005F4730"/>
    <w:rsid w:val="005F5003"/>
    <w:rsid w:val="005F565C"/>
    <w:rsid w:val="005F5768"/>
    <w:rsid w:val="005F6DE7"/>
    <w:rsid w:val="005F75BF"/>
    <w:rsid w:val="0060168D"/>
    <w:rsid w:val="00601ECA"/>
    <w:rsid w:val="00602898"/>
    <w:rsid w:val="0060299A"/>
    <w:rsid w:val="00602F45"/>
    <w:rsid w:val="00603226"/>
    <w:rsid w:val="00603266"/>
    <w:rsid w:val="006037A7"/>
    <w:rsid w:val="0060444F"/>
    <w:rsid w:val="0060446E"/>
    <w:rsid w:val="00604982"/>
    <w:rsid w:val="006051E4"/>
    <w:rsid w:val="006064BC"/>
    <w:rsid w:val="00606A22"/>
    <w:rsid w:val="00606A92"/>
    <w:rsid w:val="00607991"/>
    <w:rsid w:val="0061039C"/>
    <w:rsid w:val="00610540"/>
    <w:rsid w:val="00610A86"/>
    <w:rsid w:val="00611115"/>
    <w:rsid w:val="0061346E"/>
    <w:rsid w:val="00613E65"/>
    <w:rsid w:val="0061461A"/>
    <w:rsid w:val="00614BE1"/>
    <w:rsid w:val="006152ED"/>
    <w:rsid w:val="00615505"/>
    <w:rsid w:val="00615775"/>
    <w:rsid w:val="00615DC9"/>
    <w:rsid w:val="00616028"/>
    <w:rsid w:val="006160A3"/>
    <w:rsid w:val="00616BF7"/>
    <w:rsid w:val="006174BA"/>
    <w:rsid w:val="00617AE9"/>
    <w:rsid w:val="00620B14"/>
    <w:rsid w:val="00620B3F"/>
    <w:rsid w:val="00620F19"/>
    <w:rsid w:val="00621A77"/>
    <w:rsid w:val="00621F68"/>
    <w:rsid w:val="00622C90"/>
    <w:rsid w:val="00623298"/>
    <w:rsid w:val="00623A04"/>
    <w:rsid w:val="00625318"/>
    <w:rsid w:val="00625856"/>
    <w:rsid w:val="00625EC5"/>
    <w:rsid w:val="006260CA"/>
    <w:rsid w:val="006273AA"/>
    <w:rsid w:val="00627515"/>
    <w:rsid w:val="006275F5"/>
    <w:rsid w:val="00627F6E"/>
    <w:rsid w:val="0063035E"/>
    <w:rsid w:val="00630B19"/>
    <w:rsid w:val="006316DF"/>
    <w:rsid w:val="006321E3"/>
    <w:rsid w:val="00633370"/>
    <w:rsid w:val="006333F8"/>
    <w:rsid w:val="00633F43"/>
    <w:rsid w:val="00634AB0"/>
    <w:rsid w:val="00635F37"/>
    <w:rsid w:val="006363C4"/>
    <w:rsid w:val="00636BFD"/>
    <w:rsid w:val="00636F87"/>
    <w:rsid w:val="00636FEA"/>
    <w:rsid w:val="00637B7C"/>
    <w:rsid w:val="00640323"/>
    <w:rsid w:val="0064093A"/>
    <w:rsid w:val="00640C74"/>
    <w:rsid w:val="00641795"/>
    <w:rsid w:val="0064301F"/>
    <w:rsid w:val="0064305A"/>
    <w:rsid w:val="00643403"/>
    <w:rsid w:val="00643BA8"/>
    <w:rsid w:val="00643F08"/>
    <w:rsid w:val="0064468F"/>
    <w:rsid w:val="006446A5"/>
    <w:rsid w:val="006453BA"/>
    <w:rsid w:val="006454D9"/>
    <w:rsid w:val="00646010"/>
    <w:rsid w:val="00646090"/>
    <w:rsid w:val="00646483"/>
    <w:rsid w:val="00646A05"/>
    <w:rsid w:val="00646C1E"/>
    <w:rsid w:val="00650806"/>
    <w:rsid w:val="00650C8C"/>
    <w:rsid w:val="00650E24"/>
    <w:rsid w:val="00651963"/>
    <w:rsid w:val="00651CDD"/>
    <w:rsid w:val="0065266B"/>
    <w:rsid w:val="00652C8F"/>
    <w:rsid w:val="006530E0"/>
    <w:rsid w:val="006539DC"/>
    <w:rsid w:val="006548DF"/>
    <w:rsid w:val="00655B10"/>
    <w:rsid w:val="00655E82"/>
    <w:rsid w:val="0065614A"/>
    <w:rsid w:val="006568D8"/>
    <w:rsid w:val="00656B31"/>
    <w:rsid w:val="00657C14"/>
    <w:rsid w:val="00657E2F"/>
    <w:rsid w:val="00657EA5"/>
    <w:rsid w:val="00660EF6"/>
    <w:rsid w:val="00661733"/>
    <w:rsid w:val="00661829"/>
    <w:rsid w:val="00663687"/>
    <w:rsid w:val="00663711"/>
    <w:rsid w:val="00663DE8"/>
    <w:rsid w:val="00664167"/>
    <w:rsid w:val="00664790"/>
    <w:rsid w:val="0066536D"/>
    <w:rsid w:val="00665999"/>
    <w:rsid w:val="00666623"/>
    <w:rsid w:val="0066694D"/>
    <w:rsid w:val="0066760A"/>
    <w:rsid w:val="0067064A"/>
    <w:rsid w:val="006726F6"/>
    <w:rsid w:val="006729B1"/>
    <w:rsid w:val="00672EC6"/>
    <w:rsid w:val="0067352A"/>
    <w:rsid w:val="0067417E"/>
    <w:rsid w:val="00676FF5"/>
    <w:rsid w:val="00677505"/>
    <w:rsid w:val="00677912"/>
    <w:rsid w:val="00677A59"/>
    <w:rsid w:val="00677AE6"/>
    <w:rsid w:val="00677B2F"/>
    <w:rsid w:val="00677E9D"/>
    <w:rsid w:val="006800F6"/>
    <w:rsid w:val="006808A1"/>
    <w:rsid w:val="00680AE4"/>
    <w:rsid w:val="00680F46"/>
    <w:rsid w:val="00681002"/>
    <w:rsid w:val="00681321"/>
    <w:rsid w:val="0068163B"/>
    <w:rsid w:val="00681B57"/>
    <w:rsid w:val="00682BB4"/>
    <w:rsid w:val="00682C79"/>
    <w:rsid w:val="006835D7"/>
    <w:rsid w:val="00683735"/>
    <w:rsid w:val="006856EF"/>
    <w:rsid w:val="00685C57"/>
    <w:rsid w:val="00685F51"/>
    <w:rsid w:val="00687CE5"/>
    <w:rsid w:val="006906C1"/>
    <w:rsid w:val="006906C7"/>
    <w:rsid w:val="006909ED"/>
    <w:rsid w:val="00690D1A"/>
    <w:rsid w:val="006918FB"/>
    <w:rsid w:val="00692261"/>
    <w:rsid w:val="0069294A"/>
    <w:rsid w:val="0069362E"/>
    <w:rsid w:val="00695736"/>
    <w:rsid w:val="00696B09"/>
    <w:rsid w:val="00696D93"/>
    <w:rsid w:val="006A04E2"/>
    <w:rsid w:val="006A0ED7"/>
    <w:rsid w:val="006A0EDD"/>
    <w:rsid w:val="006A0F1E"/>
    <w:rsid w:val="006A16D5"/>
    <w:rsid w:val="006A29E5"/>
    <w:rsid w:val="006A3012"/>
    <w:rsid w:val="006A34F8"/>
    <w:rsid w:val="006A3567"/>
    <w:rsid w:val="006A43B1"/>
    <w:rsid w:val="006A540C"/>
    <w:rsid w:val="006A5673"/>
    <w:rsid w:val="006A6DC6"/>
    <w:rsid w:val="006A6E4A"/>
    <w:rsid w:val="006A6E81"/>
    <w:rsid w:val="006A7CB1"/>
    <w:rsid w:val="006B0314"/>
    <w:rsid w:val="006B05A5"/>
    <w:rsid w:val="006B08CF"/>
    <w:rsid w:val="006B0EFF"/>
    <w:rsid w:val="006B1B05"/>
    <w:rsid w:val="006B2F34"/>
    <w:rsid w:val="006B3234"/>
    <w:rsid w:val="006B39B4"/>
    <w:rsid w:val="006B3EEF"/>
    <w:rsid w:val="006B3F6A"/>
    <w:rsid w:val="006B4140"/>
    <w:rsid w:val="006B4754"/>
    <w:rsid w:val="006B4A02"/>
    <w:rsid w:val="006B4CB4"/>
    <w:rsid w:val="006B51B8"/>
    <w:rsid w:val="006B56D0"/>
    <w:rsid w:val="006B5AE4"/>
    <w:rsid w:val="006B5BB3"/>
    <w:rsid w:val="006B5F01"/>
    <w:rsid w:val="006B62FC"/>
    <w:rsid w:val="006B6545"/>
    <w:rsid w:val="006B702A"/>
    <w:rsid w:val="006B7906"/>
    <w:rsid w:val="006B79C7"/>
    <w:rsid w:val="006B7FBE"/>
    <w:rsid w:val="006C01EE"/>
    <w:rsid w:val="006C0454"/>
    <w:rsid w:val="006C0F09"/>
    <w:rsid w:val="006C1DA1"/>
    <w:rsid w:val="006C248D"/>
    <w:rsid w:val="006C3691"/>
    <w:rsid w:val="006C36FA"/>
    <w:rsid w:val="006C3B9D"/>
    <w:rsid w:val="006C419E"/>
    <w:rsid w:val="006C49D8"/>
    <w:rsid w:val="006C4F6B"/>
    <w:rsid w:val="006C54A3"/>
    <w:rsid w:val="006C54DE"/>
    <w:rsid w:val="006C559A"/>
    <w:rsid w:val="006C55FE"/>
    <w:rsid w:val="006C6140"/>
    <w:rsid w:val="006C6223"/>
    <w:rsid w:val="006C6592"/>
    <w:rsid w:val="006C6634"/>
    <w:rsid w:val="006C79FB"/>
    <w:rsid w:val="006C7A5A"/>
    <w:rsid w:val="006D0B23"/>
    <w:rsid w:val="006D0B58"/>
    <w:rsid w:val="006D122A"/>
    <w:rsid w:val="006D12F6"/>
    <w:rsid w:val="006D13AA"/>
    <w:rsid w:val="006D1A1C"/>
    <w:rsid w:val="006D27DD"/>
    <w:rsid w:val="006D2A55"/>
    <w:rsid w:val="006D2DE2"/>
    <w:rsid w:val="006D357A"/>
    <w:rsid w:val="006D3E72"/>
    <w:rsid w:val="006D42DD"/>
    <w:rsid w:val="006D46DF"/>
    <w:rsid w:val="006D5843"/>
    <w:rsid w:val="006D620A"/>
    <w:rsid w:val="006D6297"/>
    <w:rsid w:val="006D712E"/>
    <w:rsid w:val="006E03BF"/>
    <w:rsid w:val="006E0D5B"/>
    <w:rsid w:val="006E112D"/>
    <w:rsid w:val="006E179C"/>
    <w:rsid w:val="006E1A68"/>
    <w:rsid w:val="006E31ED"/>
    <w:rsid w:val="006E3FC0"/>
    <w:rsid w:val="006E4296"/>
    <w:rsid w:val="006E4868"/>
    <w:rsid w:val="006E507C"/>
    <w:rsid w:val="006E55C6"/>
    <w:rsid w:val="006E5667"/>
    <w:rsid w:val="006E5A93"/>
    <w:rsid w:val="006E5D9E"/>
    <w:rsid w:val="006E5DAF"/>
    <w:rsid w:val="006E61C5"/>
    <w:rsid w:val="006E6F93"/>
    <w:rsid w:val="006E6FE7"/>
    <w:rsid w:val="006F094D"/>
    <w:rsid w:val="006F0A36"/>
    <w:rsid w:val="006F0CFE"/>
    <w:rsid w:val="006F0DED"/>
    <w:rsid w:val="006F13A4"/>
    <w:rsid w:val="006F1498"/>
    <w:rsid w:val="006F1853"/>
    <w:rsid w:val="006F1C6A"/>
    <w:rsid w:val="006F24B6"/>
    <w:rsid w:val="006F2AD7"/>
    <w:rsid w:val="006F394D"/>
    <w:rsid w:val="006F42B4"/>
    <w:rsid w:val="006F4F52"/>
    <w:rsid w:val="006F514C"/>
    <w:rsid w:val="006F544E"/>
    <w:rsid w:val="006F553F"/>
    <w:rsid w:val="006F5CB1"/>
    <w:rsid w:val="006F5DA3"/>
    <w:rsid w:val="006F676B"/>
    <w:rsid w:val="006F69AC"/>
    <w:rsid w:val="006F6D90"/>
    <w:rsid w:val="006F7121"/>
    <w:rsid w:val="006F7FED"/>
    <w:rsid w:val="0070000B"/>
    <w:rsid w:val="00700478"/>
    <w:rsid w:val="00700F08"/>
    <w:rsid w:val="007012C0"/>
    <w:rsid w:val="00701697"/>
    <w:rsid w:val="00701B8C"/>
    <w:rsid w:val="00701BFA"/>
    <w:rsid w:val="007021FE"/>
    <w:rsid w:val="007025CF"/>
    <w:rsid w:val="00702F07"/>
    <w:rsid w:val="007033A1"/>
    <w:rsid w:val="00703B91"/>
    <w:rsid w:val="007040DC"/>
    <w:rsid w:val="00704A74"/>
    <w:rsid w:val="00704AC4"/>
    <w:rsid w:val="00705189"/>
    <w:rsid w:val="0070668E"/>
    <w:rsid w:val="00706B6D"/>
    <w:rsid w:val="007076A4"/>
    <w:rsid w:val="007102D7"/>
    <w:rsid w:val="00712B99"/>
    <w:rsid w:val="00713539"/>
    <w:rsid w:val="00715562"/>
    <w:rsid w:val="007160DE"/>
    <w:rsid w:val="007172C3"/>
    <w:rsid w:val="007173C8"/>
    <w:rsid w:val="00717BC4"/>
    <w:rsid w:val="00720D5F"/>
    <w:rsid w:val="0072102A"/>
    <w:rsid w:val="00721743"/>
    <w:rsid w:val="007230AD"/>
    <w:rsid w:val="007238D2"/>
    <w:rsid w:val="0072478F"/>
    <w:rsid w:val="00724A14"/>
    <w:rsid w:val="00725527"/>
    <w:rsid w:val="0072618B"/>
    <w:rsid w:val="007261C4"/>
    <w:rsid w:val="00730A71"/>
    <w:rsid w:val="00731150"/>
    <w:rsid w:val="00731E16"/>
    <w:rsid w:val="0073214F"/>
    <w:rsid w:val="007331A3"/>
    <w:rsid w:val="007340AF"/>
    <w:rsid w:val="00734707"/>
    <w:rsid w:val="00735B21"/>
    <w:rsid w:val="007364F7"/>
    <w:rsid w:val="007378CB"/>
    <w:rsid w:val="00737D61"/>
    <w:rsid w:val="0074086D"/>
    <w:rsid w:val="00740F85"/>
    <w:rsid w:val="00741F4B"/>
    <w:rsid w:val="00742169"/>
    <w:rsid w:val="007428AD"/>
    <w:rsid w:val="00742A69"/>
    <w:rsid w:val="0074477E"/>
    <w:rsid w:val="00747299"/>
    <w:rsid w:val="007478E6"/>
    <w:rsid w:val="0075049E"/>
    <w:rsid w:val="00751AC0"/>
    <w:rsid w:val="00752AD9"/>
    <w:rsid w:val="00752C44"/>
    <w:rsid w:val="00753E6C"/>
    <w:rsid w:val="00753ED9"/>
    <w:rsid w:val="0075465B"/>
    <w:rsid w:val="0075525E"/>
    <w:rsid w:val="00755B12"/>
    <w:rsid w:val="00756617"/>
    <w:rsid w:val="007566CB"/>
    <w:rsid w:val="007568B4"/>
    <w:rsid w:val="00757858"/>
    <w:rsid w:val="00757DB9"/>
    <w:rsid w:val="007611CD"/>
    <w:rsid w:val="00761753"/>
    <w:rsid w:val="00761A73"/>
    <w:rsid w:val="00761C89"/>
    <w:rsid w:val="007622F2"/>
    <w:rsid w:val="0076239D"/>
    <w:rsid w:val="007629CB"/>
    <w:rsid w:val="007629EF"/>
    <w:rsid w:val="007630D9"/>
    <w:rsid w:val="00763F71"/>
    <w:rsid w:val="00764A06"/>
    <w:rsid w:val="00764C44"/>
    <w:rsid w:val="00764DB9"/>
    <w:rsid w:val="00764FB7"/>
    <w:rsid w:val="007659EC"/>
    <w:rsid w:val="00765B0B"/>
    <w:rsid w:val="00766859"/>
    <w:rsid w:val="00766B2F"/>
    <w:rsid w:val="00766D3C"/>
    <w:rsid w:val="007678CC"/>
    <w:rsid w:val="00767B97"/>
    <w:rsid w:val="00767CE6"/>
    <w:rsid w:val="0077021F"/>
    <w:rsid w:val="00770CC5"/>
    <w:rsid w:val="00771DD7"/>
    <w:rsid w:val="00771EE4"/>
    <w:rsid w:val="00772891"/>
    <w:rsid w:val="00773C92"/>
    <w:rsid w:val="00773FB2"/>
    <w:rsid w:val="0077405E"/>
    <w:rsid w:val="007758FD"/>
    <w:rsid w:val="00775E98"/>
    <w:rsid w:val="007775EB"/>
    <w:rsid w:val="00777771"/>
    <w:rsid w:val="0078020F"/>
    <w:rsid w:val="00780C5B"/>
    <w:rsid w:val="00781681"/>
    <w:rsid w:val="00781DB6"/>
    <w:rsid w:val="00782726"/>
    <w:rsid w:val="007829DA"/>
    <w:rsid w:val="00783591"/>
    <w:rsid w:val="0078459E"/>
    <w:rsid w:val="00784E7E"/>
    <w:rsid w:val="00786080"/>
    <w:rsid w:val="007860FA"/>
    <w:rsid w:val="00787F71"/>
    <w:rsid w:val="00792540"/>
    <w:rsid w:val="007932F7"/>
    <w:rsid w:val="007938E9"/>
    <w:rsid w:val="00794585"/>
    <w:rsid w:val="00794618"/>
    <w:rsid w:val="00794BA0"/>
    <w:rsid w:val="00794DB3"/>
    <w:rsid w:val="00794DF2"/>
    <w:rsid w:val="00794F20"/>
    <w:rsid w:val="00795054"/>
    <w:rsid w:val="0079529A"/>
    <w:rsid w:val="007969F3"/>
    <w:rsid w:val="00796C9B"/>
    <w:rsid w:val="00796E26"/>
    <w:rsid w:val="0079709D"/>
    <w:rsid w:val="00797E33"/>
    <w:rsid w:val="007A0E3E"/>
    <w:rsid w:val="007A0F33"/>
    <w:rsid w:val="007A1B19"/>
    <w:rsid w:val="007A210D"/>
    <w:rsid w:val="007A236E"/>
    <w:rsid w:val="007A2543"/>
    <w:rsid w:val="007A2612"/>
    <w:rsid w:val="007A27D9"/>
    <w:rsid w:val="007A2B46"/>
    <w:rsid w:val="007A34B6"/>
    <w:rsid w:val="007A34BB"/>
    <w:rsid w:val="007A3925"/>
    <w:rsid w:val="007A3B25"/>
    <w:rsid w:val="007A402A"/>
    <w:rsid w:val="007A4326"/>
    <w:rsid w:val="007A485A"/>
    <w:rsid w:val="007A509D"/>
    <w:rsid w:val="007A6CB6"/>
    <w:rsid w:val="007A77E1"/>
    <w:rsid w:val="007B070A"/>
    <w:rsid w:val="007B09DF"/>
    <w:rsid w:val="007B0C32"/>
    <w:rsid w:val="007B255E"/>
    <w:rsid w:val="007B2CFD"/>
    <w:rsid w:val="007B393C"/>
    <w:rsid w:val="007B3E07"/>
    <w:rsid w:val="007B3F1F"/>
    <w:rsid w:val="007B4012"/>
    <w:rsid w:val="007B433C"/>
    <w:rsid w:val="007B4411"/>
    <w:rsid w:val="007B4C58"/>
    <w:rsid w:val="007B4CCD"/>
    <w:rsid w:val="007B5551"/>
    <w:rsid w:val="007B6000"/>
    <w:rsid w:val="007B7B17"/>
    <w:rsid w:val="007B7EE1"/>
    <w:rsid w:val="007C0345"/>
    <w:rsid w:val="007C041C"/>
    <w:rsid w:val="007C0637"/>
    <w:rsid w:val="007C1650"/>
    <w:rsid w:val="007C1F91"/>
    <w:rsid w:val="007C3548"/>
    <w:rsid w:val="007C371E"/>
    <w:rsid w:val="007C3E42"/>
    <w:rsid w:val="007C4088"/>
    <w:rsid w:val="007C4977"/>
    <w:rsid w:val="007C4D71"/>
    <w:rsid w:val="007C5231"/>
    <w:rsid w:val="007C531C"/>
    <w:rsid w:val="007C57CA"/>
    <w:rsid w:val="007C60C8"/>
    <w:rsid w:val="007C6CCF"/>
    <w:rsid w:val="007C6F4B"/>
    <w:rsid w:val="007C7916"/>
    <w:rsid w:val="007C7AA8"/>
    <w:rsid w:val="007C7AC7"/>
    <w:rsid w:val="007C7B09"/>
    <w:rsid w:val="007D06B5"/>
    <w:rsid w:val="007D0859"/>
    <w:rsid w:val="007D189C"/>
    <w:rsid w:val="007D238F"/>
    <w:rsid w:val="007D307E"/>
    <w:rsid w:val="007D30E8"/>
    <w:rsid w:val="007D3152"/>
    <w:rsid w:val="007D3862"/>
    <w:rsid w:val="007D4050"/>
    <w:rsid w:val="007D4D22"/>
    <w:rsid w:val="007D604F"/>
    <w:rsid w:val="007D62EF"/>
    <w:rsid w:val="007D68F1"/>
    <w:rsid w:val="007D6BBE"/>
    <w:rsid w:val="007D6C15"/>
    <w:rsid w:val="007D7113"/>
    <w:rsid w:val="007D780A"/>
    <w:rsid w:val="007E0116"/>
    <w:rsid w:val="007E04D3"/>
    <w:rsid w:val="007E0BF9"/>
    <w:rsid w:val="007E12AC"/>
    <w:rsid w:val="007E1B2D"/>
    <w:rsid w:val="007E1B93"/>
    <w:rsid w:val="007E226F"/>
    <w:rsid w:val="007E290D"/>
    <w:rsid w:val="007E2B74"/>
    <w:rsid w:val="007E35E6"/>
    <w:rsid w:val="007E3981"/>
    <w:rsid w:val="007E48A4"/>
    <w:rsid w:val="007E5B93"/>
    <w:rsid w:val="007E652D"/>
    <w:rsid w:val="007E6BAE"/>
    <w:rsid w:val="007F018D"/>
    <w:rsid w:val="007F02D0"/>
    <w:rsid w:val="007F05AD"/>
    <w:rsid w:val="007F0668"/>
    <w:rsid w:val="007F09E7"/>
    <w:rsid w:val="007F0D04"/>
    <w:rsid w:val="007F11D1"/>
    <w:rsid w:val="007F1239"/>
    <w:rsid w:val="007F1325"/>
    <w:rsid w:val="007F144E"/>
    <w:rsid w:val="007F2948"/>
    <w:rsid w:val="007F2FAF"/>
    <w:rsid w:val="007F3802"/>
    <w:rsid w:val="007F4011"/>
    <w:rsid w:val="007F447E"/>
    <w:rsid w:val="007F456E"/>
    <w:rsid w:val="007F467B"/>
    <w:rsid w:val="007F490D"/>
    <w:rsid w:val="007F495E"/>
    <w:rsid w:val="007F5A4D"/>
    <w:rsid w:val="007F6256"/>
    <w:rsid w:val="007F6579"/>
    <w:rsid w:val="008006F5"/>
    <w:rsid w:val="008009F4"/>
    <w:rsid w:val="00801E81"/>
    <w:rsid w:val="00803217"/>
    <w:rsid w:val="00803D54"/>
    <w:rsid w:val="00804B68"/>
    <w:rsid w:val="008050AB"/>
    <w:rsid w:val="008052E8"/>
    <w:rsid w:val="00805E68"/>
    <w:rsid w:val="00806FAB"/>
    <w:rsid w:val="008104D6"/>
    <w:rsid w:val="00810A33"/>
    <w:rsid w:val="00811FE1"/>
    <w:rsid w:val="00813522"/>
    <w:rsid w:val="00813623"/>
    <w:rsid w:val="00813F8F"/>
    <w:rsid w:val="00815A08"/>
    <w:rsid w:val="008165AA"/>
    <w:rsid w:val="00816E28"/>
    <w:rsid w:val="0081757D"/>
    <w:rsid w:val="00820076"/>
    <w:rsid w:val="008202B1"/>
    <w:rsid w:val="00820375"/>
    <w:rsid w:val="0082127C"/>
    <w:rsid w:val="00821342"/>
    <w:rsid w:val="00822313"/>
    <w:rsid w:val="008238AA"/>
    <w:rsid w:val="0082576E"/>
    <w:rsid w:val="0082607D"/>
    <w:rsid w:val="00826BC9"/>
    <w:rsid w:val="008272AD"/>
    <w:rsid w:val="008274EF"/>
    <w:rsid w:val="008275D2"/>
    <w:rsid w:val="00827879"/>
    <w:rsid w:val="00827A41"/>
    <w:rsid w:val="00827D09"/>
    <w:rsid w:val="008302DA"/>
    <w:rsid w:val="0083091A"/>
    <w:rsid w:val="0083155B"/>
    <w:rsid w:val="00832464"/>
    <w:rsid w:val="00832AC0"/>
    <w:rsid w:val="00832C63"/>
    <w:rsid w:val="00833594"/>
    <w:rsid w:val="008339E2"/>
    <w:rsid w:val="00833B56"/>
    <w:rsid w:val="00833CFF"/>
    <w:rsid w:val="008344D9"/>
    <w:rsid w:val="0083469A"/>
    <w:rsid w:val="00834D98"/>
    <w:rsid w:val="00835073"/>
    <w:rsid w:val="00835D4E"/>
    <w:rsid w:val="00836103"/>
    <w:rsid w:val="00836BE4"/>
    <w:rsid w:val="0083714D"/>
    <w:rsid w:val="00837EBA"/>
    <w:rsid w:val="008408C2"/>
    <w:rsid w:val="008409BD"/>
    <w:rsid w:val="008413A6"/>
    <w:rsid w:val="00842F1B"/>
    <w:rsid w:val="008431F1"/>
    <w:rsid w:val="0084323A"/>
    <w:rsid w:val="008442E2"/>
    <w:rsid w:val="00844D34"/>
    <w:rsid w:val="00844D3C"/>
    <w:rsid w:val="00844D5B"/>
    <w:rsid w:val="008451CF"/>
    <w:rsid w:val="00845B69"/>
    <w:rsid w:val="00845D6A"/>
    <w:rsid w:val="00846AD9"/>
    <w:rsid w:val="00847F2B"/>
    <w:rsid w:val="008504D8"/>
    <w:rsid w:val="00851871"/>
    <w:rsid w:val="00852275"/>
    <w:rsid w:val="00852327"/>
    <w:rsid w:val="0085242C"/>
    <w:rsid w:val="00852D25"/>
    <w:rsid w:val="00853F28"/>
    <w:rsid w:val="008548B2"/>
    <w:rsid w:val="00855FDD"/>
    <w:rsid w:val="0085633C"/>
    <w:rsid w:val="00856479"/>
    <w:rsid w:val="00856B3E"/>
    <w:rsid w:val="00856BDF"/>
    <w:rsid w:val="00856DF8"/>
    <w:rsid w:val="008572B5"/>
    <w:rsid w:val="00857628"/>
    <w:rsid w:val="00857F49"/>
    <w:rsid w:val="008603EF"/>
    <w:rsid w:val="00860B0A"/>
    <w:rsid w:val="00861144"/>
    <w:rsid w:val="0086150E"/>
    <w:rsid w:val="00861BF9"/>
    <w:rsid w:val="00861C33"/>
    <w:rsid w:val="00862B0D"/>
    <w:rsid w:val="008631E9"/>
    <w:rsid w:val="008636E5"/>
    <w:rsid w:val="008639F6"/>
    <w:rsid w:val="00864A34"/>
    <w:rsid w:val="0086525F"/>
    <w:rsid w:val="0086541F"/>
    <w:rsid w:val="008658C7"/>
    <w:rsid w:val="00865DCF"/>
    <w:rsid w:val="00866216"/>
    <w:rsid w:val="008668C0"/>
    <w:rsid w:val="00867213"/>
    <w:rsid w:val="0086771F"/>
    <w:rsid w:val="00870DE2"/>
    <w:rsid w:val="00871320"/>
    <w:rsid w:val="0087295D"/>
    <w:rsid w:val="0087334F"/>
    <w:rsid w:val="00873B07"/>
    <w:rsid w:val="00874898"/>
    <w:rsid w:val="00874EA9"/>
    <w:rsid w:val="0087564D"/>
    <w:rsid w:val="00875B97"/>
    <w:rsid w:val="00876122"/>
    <w:rsid w:val="008764EE"/>
    <w:rsid w:val="008774E4"/>
    <w:rsid w:val="00880879"/>
    <w:rsid w:val="00881160"/>
    <w:rsid w:val="00882AE5"/>
    <w:rsid w:val="00883E90"/>
    <w:rsid w:val="0088580A"/>
    <w:rsid w:val="008864DC"/>
    <w:rsid w:val="00887028"/>
    <w:rsid w:val="00887525"/>
    <w:rsid w:val="00887F07"/>
    <w:rsid w:val="008903EE"/>
    <w:rsid w:val="00890966"/>
    <w:rsid w:val="00890EBD"/>
    <w:rsid w:val="00890FA9"/>
    <w:rsid w:val="00891F70"/>
    <w:rsid w:val="00892143"/>
    <w:rsid w:val="0089214F"/>
    <w:rsid w:val="008930C4"/>
    <w:rsid w:val="0089323D"/>
    <w:rsid w:val="0089328C"/>
    <w:rsid w:val="008933E2"/>
    <w:rsid w:val="00893AFD"/>
    <w:rsid w:val="008943A8"/>
    <w:rsid w:val="00894CE7"/>
    <w:rsid w:val="0089505F"/>
    <w:rsid w:val="008A05BA"/>
    <w:rsid w:val="008A07AB"/>
    <w:rsid w:val="008A1083"/>
    <w:rsid w:val="008A1868"/>
    <w:rsid w:val="008A2275"/>
    <w:rsid w:val="008A2A78"/>
    <w:rsid w:val="008A2C14"/>
    <w:rsid w:val="008A4037"/>
    <w:rsid w:val="008A4808"/>
    <w:rsid w:val="008A4A57"/>
    <w:rsid w:val="008A66E8"/>
    <w:rsid w:val="008A770E"/>
    <w:rsid w:val="008A788E"/>
    <w:rsid w:val="008A79A3"/>
    <w:rsid w:val="008B0B13"/>
    <w:rsid w:val="008B0C31"/>
    <w:rsid w:val="008B0F96"/>
    <w:rsid w:val="008B1E54"/>
    <w:rsid w:val="008B286C"/>
    <w:rsid w:val="008B2C33"/>
    <w:rsid w:val="008B46A5"/>
    <w:rsid w:val="008B5654"/>
    <w:rsid w:val="008B57F7"/>
    <w:rsid w:val="008B6CCA"/>
    <w:rsid w:val="008B6DB8"/>
    <w:rsid w:val="008B6F8B"/>
    <w:rsid w:val="008B7726"/>
    <w:rsid w:val="008C045C"/>
    <w:rsid w:val="008C0C53"/>
    <w:rsid w:val="008C2475"/>
    <w:rsid w:val="008C2632"/>
    <w:rsid w:val="008C2727"/>
    <w:rsid w:val="008C2F0B"/>
    <w:rsid w:val="008C3003"/>
    <w:rsid w:val="008C3B39"/>
    <w:rsid w:val="008C53B4"/>
    <w:rsid w:val="008C5723"/>
    <w:rsid w:val="008C59F3"/>
    <w:rsid w:val="008C6808"/>
    <w:rsid w:val="008C68E7"/>
    <w:rsid w:val="008C7665"/>
    <w:rsid w:val="008C7865"/>
    <w:rsid w:val="008D027F"/>
    <w:rsid w:val="008D04D3"/>
    <w:rsid w:val="008D1604"/>
    <w:rsid w:val="008D1811"/>
    <w:rsid w:val="008D18C0"/>
    <w:rsid w:val="008D2908"/>
    <w:rsid w:val="008D399F"/>
    <w:rsid w:val="008D3A81"/>
    <w:rsid w:val="008D3B71"/>
    <w:rsid w:val="008D4519"/>
    <w:rsid w:val="008D45A2"/>
    <w:rsid w:val="008D4DC3"/>
    <w:rsid w:val="008D542B"/>
    <w:rsid w:val="008D5833"/>
    <w:rsid w:val="008D5A7A"/>
    <w:rsid w:val="008D5B46"/>
    <w:rsid w:val="008D5CC3"/>
    <w:rsid w:val="008D6BA7"/>
    <w:rsid w:val="008D6C3B"/>
    <w:rsid w:val="008D6D66"/>
    <w:rsid w:val="008D7354"/>
    <w:rsid w:val="008D7793"/>
    <w:rsid w:val="008D7AE3"/>
    <w:rsid w:val="008E02A2"/>
    <w:rsid w:val="008E02AC"/>
    <w:rsid w:val="008E08C9"/>
    <w:rsid w:val="008E09BD"/>
    <w:rsid w:val="008E0B45"/>
    <w:rsid w:val="008E13BD"/>
    <w:rsid w:val="008E1E0B"/>
    <w:rsid w:val="008E2709"/>
    <w:rsid w:val="008E2761"/>
    <w:rsid w:val="008E28B1"/>
    <w:rsid w:val="008E48E5"/>
    <w:rsid w:val="008E5004"/>
    <w:rsid w:val="008E513A"/>
    <w:rsid w:val="008E565A"/>
    <w:rsid w:val="008E5D37"/>
    <w:rsid w:val="008E5E99"/>
    <w:rsid w:val="008E63B6"/>
    <w:rsid w:val="008E6D71"/>
    <w:rsid w:val="008E735D"/>
    <w:rsid w:val="008E77F7"/>
    <w:rsid w:val="008E7C8C"/>
    <w:rsid w:val="008F08E8"/>
    <w:rsid w:val="008F292C"/>
    <w:rsid w:val="008F3493"/>
    <w:rsid w:val="008F3763"/>
    <w:rsid w:val="008F3E38"/>
    <w:rsid w:val="008F4E90"/>
    <w:rsid w:val="008F6426"/>
    <w:rsid w:val="008F6EDD"/>
    <w:rsid w:val="008F7615"/>
    <w:rsid w:val="008F7CA1"/>
    <w:rsid w:val="009017B7"/>
    <w:rsid w:val="009017DD"/>
    <w:rsid w:val="00901987"/>
    <w:rsid w:val="00902CC9"/>
    <w:rsid w:val="00903398"/>
    <w:rsid w:val="00903AA7"/>
    <w:rsid w:val="00903AD6"/>
    <w:rsid w:val="00903E0F"/>
    <w:rsid w:val="0090447D"/>
    <w:rsid w:val="0090468C"/>
    <w:rsid w:val="00904894"/>
    <w:rsid w:val="009049DD"/>
    <w:rsid w:val="00904F8D"/>
    <w:rsid w:val="00905E8E"/>
    <w:rsid w:val="0090641B"/>
    <w:rsid w:val="009073FE"/>
    <w:rsid w:val="00907463"/>
    <w:rsid w:val="00910748"/>
    <w:rsid w:val="009112A9"/>
    <w:rsid w:val="009118F7"/>
    <w:rsid w:val="00912385"/>
    <w:rsid w:val="0091290B"/>
    <w:rsid w:val="00912D89"/>
    <w:rsid w:val="00913210"/>
    <w:rsid w:val="00913782"/>
    <w:rsid w:val="00913813"/>
    <w:rsid w:val="009140DB"/>
    <w:rsid w:val="00914FBB"/>
    <w:rsid w:val="00915268"/>
    <w:rsid w:val="009156F7"/>
    <w:rsid w:val="009167CC"/>
    <w:rsid w:val="00916C78"/>
    <w:rsid w:val="00917D9F"/>
    <w:rsid w:val="00920131"/>
    <w:rsid w:val="0092031B"/>
    <w:rsid w:val="009205DA"/>
    <w:rsid w:val="00920729"/>
    <w:rsid w:val="00920811"/>
    <w:rsid w:val="009220C7"/>
    <w:rsid w:val="0092285E"/>
    <w:rsid w:val="00923328"/>
    <w:rsid w:val="009239A6"/>
    <w:rsid w:val="00924491"/>
    <w:rsid w:val="00924E43"/>
    <w:rsid w:val="00924F45"/>
    <w:rsid w:val="009251D2"/>
    <w:rsid w:val="009253FC"/>
    <w:rsid w:val="0092563D"/>
    <w:rsid w:val="00925E89"/>
    <w:rsid w:val="0092633E"/>
    <w:rsid w:val="00926351"/>
    <w:rsid w:val="0092759C"/>
    <w:rsid w:val="009309E4"/>
    <w:rsid w:val="00931475"/>
    <w:rsid w:val="00931640"/>
    <w:rsid w:val="009320F8"/>
    <w:rsid w:val="00932691"/>
    <w:rsid w:val="00932AFC"/>
    <w:rsid w:val="00932F49"/>
    <w:rsid w:val="00933215"/>
    <w:rsid w:val="009344C0"/>
    <w:rsid w:val="00934D09"/>
    <w:rsid w:val="00934FD6"/>
    <w:rsid w:val="00935553"/>
    <w:rsid w:val="00937BFC"/>
    <w:rsid w:val="00937E3B"/>
    <w:rsid w:val="00937F1D"/>
    <w:rsid w:val="0094036E"/>
    <w:rsid w:val="009405E8"/>
    <w:rsid w:val="00941C35"/>
    <w:rsid w:val="00941CE2"/>
    <w:rsid w:val="00942474"/>
    <w:rsid w:val="00942662"/>
    <w:rsid w:val="00942828"/>
    <w:rsid w:val="009436A8"/>
    <w:rsid w:val="00943A46"/>
    <w:rsid w:val="00943C76"/>
    <w:rsid w:val="00944872"/>
    <w:rsid w:val="00944BB5"/>
    <w:rsid w:val="0094504D"/>
    <w:rsid w:val="00945631"/>
    <w:rsid w:val="00945E73"/>
    <w:rsid w:val="00946B87"/>
    <w:rsid w:val="00946FC6"/>
    <w:rsid w:val="009472BD"/>
    <w:rsid w:val="00947671"/>
    <w:rsid w:val="009476B5"/>
    <w:rsid w:val="009500CB"/>
    <w:rsid w:val="009501A4"/>
    <w:rsid w:val="00950699"/>
    <w:rsid w:val="009507C3"/>
    <w:rsid w:val="00950CE5"/>
    <w:rsid w:val="00950FAF"/>
    <w:rsid w:val="0095110F"/>
    <w:rsid w:val="00953371"/>
    <w:rsid w:val="0095399B"/>
    <w:rsid w:val="00953F8D"/>
    <w:rsid w:val="0095400F"/>
    <w:rsid w:val="00955149"/>
    <w:rsid w:val="00955325"/>
    <w:rsid w:val="0095559D"/>
    <w:rsid w:val="00955601"/>
    <w:rsid w:val="00957AA3"/>
    <w:rsid w:val="00957E28"/>
    <w:rsid w:val="00957E85"/>
    <w:rsid w:val="00957F25"/>
    <w:rsid w:val="0096023C"/>
    <w:rsid w:val="0096082A"/>
    <w:rsid w:val="00961D18"/>
    <w:rsid w:val="00961DEC"/>
    <w:rsid w:val="0096234B"/>
    <w:rsid w:val="00962453"/>
    <w:rsid w:val="009628E1"/>
    <w:rsid w:val="00962D11"/>
    <w:rsid w:val="00962E92"/>
    <w:rsid w:val="0096377F"/>
    <w:rsid w:val="00964132"/>
    <w:rsid w:val="00964592"/>
    <w:rsid w:val="00964B5B"/>
    <w:rsid w:val="00964C4E"/>
    <w:rsid w:val="00964FFC"/>
    <w:rsid w:val="00965D15"/>
    <w:rsid w:val="00966709"/>
    <w:rsid w:val="00966A0B"/>
    <w:rsid w:val="00970401"/>
    <w:rsid w:val="00970579"/>
    <w:rsid w:val="009705BA"/>
    <w:rsid w:val="00970CE5"/>
    <w:rsid w:val="00970D6D"/>
    <w:rsid w:val="00970F27"/>
    <w:rsid w:val="00970FD2"/>
    <w:rsid w:val="00971517"/>
    <w:rsid w:val="00971527"/>
    <w:rsid w:val="009716DF"/>
    <w:rsid w:val="00971DFC"/>
    <w:rsid w:val="009720D3"/>
    <w:rsid w:val="00973BCA"/>
    <w:rsid w:val="0097778E"/>
    <w:rsid w:val="00977FDA"/>
    <w:rsid w:val="00980B54"/>
    <w:rsid w:val="009815F1"/>
    <w:rsid w:val="0098175F"/>
    <w:rsid w:val="009822A5"/>
    <w:rsid w:val="009832AE"/>
    <w:rsid w:val="00983FCB"/>
    <w:rsid w:val="00984088"/>
    <w:rsid w:val="00984976"/>
    <w:rsid w:val="0098635F"/>
    <w:rsid w:val="009863CB"/>
    <w:rsid w:val="009863F6"/>
    <w:rsid w:val="00987095"/>
    <w:rsid w:val="009879C4"/>
    <w:rsid w:val="00987B2D"/>
    <w:rsid w:val="0099037D"/>
    <w:rsid w:val="0099073C"/>
    <w:rsid w:val="00990C18"/>
    <w:rsid w:val="009911E8"/>
    <w:rsid w:val="009915EB"/>
    <w:rsid w:val="00991A2E"/>
    <w:rsid w:val="00991E54"/>
    <w:rsid w:val="00992563"/>
    <w:rsid w:val="0099272C"/>
    <w:rsid w:val="0099289E"/>
    <w:rsid w:val="009938B9"/>
    <w:rsid w:val="00993E7A"/>
    <w:rsid w:val="00994558"/>
    <w:rsid w:val="009954D5"/>
    <w:rsid w:val="0099554B"/>
    <w:rsid w:val="00995D82"/>
    <w:rsid w:val="00995FF7"/>
    <w:rsid w:val="00996A5C"/>
    <w:rsid w:val="009978C7"/>
    <w:rsid w:val="009A0BCA"/>
    <w:rsid w:val="009A1C09"/>
    <w:rsid w:val="009A1C31"/>
    <w:rsid w:val="009A22AC"/>
    <w:rsid w:val="009A2940"/>
    <w:rsid w:val="009A2BC7"/>
    <w:rsid w:val="009A3675"/>
    <w:rsid w:val="009A43AA"/>
    <w:rsid w:val="009A4C26"/>
    <w:rsid w:val="009A7DA0"/>
    <w:rsid w:val="009B0032"/>
    <w:rsid w:val="009B1310"/>
    <w:rsid w:val="009B16E5"/>
    <w:rsid w:val="009B2331"/>
    <w:rsid w:val="009B2AD8"/>
    <w:rsid w:val="009B3C6F"/>
    <w:rsid w:val="009B402D"/>
    <w:rsid w:val="009B42FB"/>
    <w:rsid w:val="009B4DD5"/>
    <w:rsid w:val="009B534D"/>
    <w:rsid w:val="009B5974"/>
    <w:rsid w:val="009B5C80"/>
    <w:rsid w:val="009B5FA1"/>
    <w:rsid w:val="009B6A04"/>
    <w:rsid w:val="009C0021"/>
    <w:rsid w:val="009C021F"/>
    <w:rsid w:val="009C04D5"/>
    <w:rsid w:val="009C0641"/>
    <w:rsid w:val="009C0F86"/>
    <w:rsid w:val="009C125C"/>
    <w:rsid w:val="009C1701"/>
    <w:rsid w:val="009C182E"/>
    <w:rsid w:val="009C20F2"/>
    <w:rsid w:val="009C3261"/>
    <w:rsid w:val="009C351C"/>
    <w:rsid w:val="009C363B"/>
    <w:rsid w:val="009C52F7"/>
    <w:rsid w:val="009C5334"/>
    <w:rsid w:val="009C552A"/>
    <w:rsid w:val="009C5C45"/>
    <w:rsid w:val="009C7BBD"/>
    <w:rsid w:val="009C7CAF"/>
    <w:rsid w:val="009C7D9E"/>
    <w:rsid w:val="009D0646"/>
    <w:rsid w:val="009D15AC"/>
    <w:rsid w:val="009D1F71"/>
    <w:rsid w:val="009D36F1"/>
    <w:rsid w:val="009D3ACB"/>
    <w:rsid w:val="009D3D61"/>
    <w:rsid w:val="009D3E27"/>
    <w:rsid w:val="009D4801"/>
    <w:rsid w:val="009D4C02"/>
    <w:rsid w:val="009D4E92"/>
    <w:rsid w:val="009D5295"/>
    <w:rsid w:val="009D5A41"/>
    <w:rsid w:val="009D68D0"/>
    <w:rsid w:val="009D7594"/>
    <w:rsid w:val="009D75AA"/>
    <w:rsid w:val="009E0123"/>
    <w:rsid w:val="009E052A"/>
    <w:rsid w:val="009E0930"/>
    <w:rsid w:val="009E0AB9"/>
    <w:rsid w:val="009E0D8C"/>
    <w:rsid w:val="009E1306"/>
    <w:rsid w:val="009E1383"/>
    <w:rsid w:val="009E272A"/>
    <w:rsid w:val="009E27D0"/>
    <w:rsid w:val="009E318F"/>
    <w:rsid w:val="009E3B79"/>
    <w:rsid w:val="009E4272"/>
    <w:rsid w:val="009E4472"/>
    <w:rsid w:val="009E471B"/>
    <w:rsid w:val="009E4AE7"/>
    <w:rsid w:val="009E5757"/>
    <w:rsid w:val="009E5810"/>
    <w:rsid w:val="009E5F70"/>
    <w:rsid w:val="009E6FCA"/>
    <w:rsid w:val="009E719A"/>
    <w:rsid w:val="009E7366"/>
    <w:rsid w:val="009E7C5D"/>
    <w:rsid w:val="009E7D95"/>
    <w:rsid w:val="009F06EB"/>
    <w:rsid w:val="009F2F33"/>
    <w:rsid w:val="009F3F84"/>
    <w:rsid w:val="009F482D"/>
    <w:rsid w:val="009F4D5C"/>
    <w:rsid w:val="009F4D93"/>
    <w:rsid w:val="009F559C"/>
    <w:rsid w:val="009F55F4"/>
    <w:rsid w:val="009F5F33"/>
    <w:rsid w:val="009F629C"/>
    <w:rsid w:val="009F7455"/>
    <w:rsid w:val="009F7EBA"/>
    <w:rsid w:val="00A0061F"/>
    <w:rsid w:val="00A027C4"/>
    <w:rsid w:val="00A03246"/>
    <w:rsid w:val="00A03562"/>
    <w:rsid w:val="00A03A08"/>
    <w:rsid w:val="00A03DC4"/>
    <w:rsid w:val="00A04021"/>
    <w:rsid w:val="00A04182"/>
    <w:rsid w:val="00A04E92"/>
    <w:rsid w:val="00A05697"/>
    <w:rsid w:val="00A05F7A"/>
    <w:rsid w:val="00A06816"/>
    <w:rsid w:val="00A06C0E"/>
    <w:rsid w:val="00A06C73"/>
    <w:rsid w:val="00A06E50"/>
    <w:rsid w:val="00A07304"/>
    <w:rsid w:val="00A07398"/>
    <w:rsid w:val="00A07852"/>
    <w:rsid w:val="00A07AE2"/>
    <w:rsid w:val="00A10304"/>
    <w:rsid w:val="00A11203"/>
    <w:rsid w:val="00A11B5C"/>
    <w:rsid w:val="00A11BC6"/>
    <w:rsid w:val="00A11F53"/>
    <w:rsid w:val="00A12C72"/>
    <w:rsid w:val="00A1325A"/>
    <w:rsid w:val="00A13A33"/>
    <w:rsid w:val="00A15640"/>
    <w:rsid w:val="00A1648C"/>
    <w:rsid w:val="00A16636"/>
    <w:rsid w:val="00A167AE"/>
    <w:rsid w:val="00A16ADF"/>
    <w:rsid w:val="00A16B46"/>
    <w:rsid w:val="00A173F3"/>
    <w:rsid w:val="00A1759A"/>
    <w:rsid w:val="00A200E6"/>
    <w:rsid w:val="00A204CC"/>
    <w:rsid w:val="00A21352"/>
    <w:rsid w:val="00A21D33"/>
    <w:rsid w:val="00A23F8B"/>
    <w:rsid w:val="00A2515E"/>
    <w:rsid w:val="00A2529C"/>
    <w:rsid w:val="00A2549F"/>
    <w:rsid w:val="00A256F1"/>
    <w:rsid w:val="00A26038"/>
    <w:rsid w:val="00A26096"/>
    <w:rsid w:val="00A261FE"/>
    <w:rsid w:val="00A26852"/>
    <w:rsid w:val="00A271B7"/>
    <w:rsid w:val="00A272CA"/>
    <w:rsid w:val="00A279AF"/>
    <w:rsid w:val="00A30411"/>
    <w:rsid w:val="00A314A7"/>
    <w:rsid w:val="00A31AF5"/>
    <w:rsid w:val="00A324B6"/>
    <w:rsid w:val="00A32EBA"/>
    <w:rsid w:val="00A331CF"/>
    <w:rsid w:val="00A337F3"/>
    <w:rsid w:val="00A3388F"/>
    <w:rsid w:val="00A341BF"/>
    <w:rsid w:val="00A34415"/>
    <w:rsid w:val="00A34559"/>
    <w:rsid w:val="00A345C7"/>
    <w:rsid w:val="00A34C59"/>
    <w:rsid w:val="00A3502E"/>
    <w:rsid w:val="00A35096"/>
    <w:rsid w:val="00A36474"/>
    <w:rsid w:val="00A36728"/>
    <w:rsid w:val="00A36B8F"/>
    <w:rsid w:val="00A36D07"/>
    <w:rsid w:val="00A36E6C"/>
    <w:rsid w:val="00A40A5D"/>
    <w:rsid w:val="00A40F64"/>
    <w:rsid w:val="00A41078"/>
    <w:rsid w:val="00A42663"/>
    <w:rsid w:val="00A42E97"/>
    <w:rsid w:val="00A43931"/>
    <w:rsid w:val="00A43F1D"/>
    <w:rsid w:val="00A44841"/>
    <w:rsid w:val="00A457B4"/>
    <w:rsid w:val="00A45A0E"/>
    <w:rsid w:val="00A45B50"/>
    <w:rsid w:val="00A45C07"/>
    <w:rsid w:val="00A45E09"/>
    <w:rsid w:val="00A46CF0"/>
    <w:rsid w:val="00A47108"/>
    <w:rsid w:val="00A47429"/>
    <w:rsid w:val="00A47EB5"/>
    <w:rsid w:val="00A5165E"/>
    <w:rsid w:val="00A51754"/>
    <w:rsid w:val="00A51E4D"/>
    <w:rsid w:val="00A530F4"/>
    <w:rsid w:val="00A53337"/>
    <w:rsid w:val="00A53DDF"/>
    <w:rsid w:val="00A5479C"/>
    <w:rsid w:val="00A54A2A"/>
    <w:rsid w:val="00A55758"/>
    <w:rsid w:val="00A55F1E"/>
    <w:rsid w:val="00A56A8F"/>
    <w:rsid w:val="00A56D3C"/>
    <w:rsid w:val="00A56E82"/>
    <w:rsid w:val="00A574C3"/>
    <w:rsid w:val="00A57980"/>
    <w:rsid w:val="00A605D1"/>
    <w:rsid w:val="00A60DF1"/>
    <w:rsid w:val="00A60E69"/>
    <w:rsid w:val="00A61ED3"/>
    <w:rsid w:val="00A62625"/>
    <w:rsid w:val="00A63CBC"/>
    <w:rsid w:val="00A63E19"/>
    <w:rsid w:val="00A649BA"/>
    <w:rsid w:val="00A649CD"/>
    <w:rsid w:val="00A65211"/>
    <w:rsid w:val="00A65F34"/>
    <w:rsid w:val="00A66119"/>
    <w:rsid w:val="00A66510"/>
    <w:rsid w:val="00A665B4"/>
    <w:rsid w:val="00A665D9"/>
    <w:rsid w:val="00A66608"/>
    <w:rsid w:val="00A66B0E"/>
    <w:rsid w:val="00A70512"/>
    <w:rsid w:val="00A70898"/>
    <w:rsid w:val="00A70C14"/>
    <w:rsid w:val="00A70C9D"/>
    <w:rsid w:val="00A70E0D"/>
    <w:rsid w:val="00A70E2F"/>
    <w:rsid w:val="00A71616"/>
    <w:rsid w:val="00A71C56"/>
    <w:rsid w:val="00A71FA0"/>
    <w:rsid w:val="00A7246C"/>
    <w:rsid w:val="00A728DB"/>
    <w:rsid w:val="00A73B3C"/>
    <w:rsid w:val="00A75575"/>
    <w:rsid w:val="00A7669B"/>
    <w:rsid w:val="00A76B1A"/>
    <w:rsid w:val="00A77DB6"/>
    <w:rsid w:val="00A77F6A"/>
    <w:rsid w:val="00A80522"/>
    <w:rsid w:val="00A810F8"/>
    <w:rsid w:val="00A81755"/>
    <w:rsid w:val="00A81756"/>
    <w:rsid w:val="00A81766"/>
    <w:rsid w:val="00A820E8"/>
    <w:rsid w:val="00A83437"/>
    <w:rsid w:val="00A83AD5"/>
    <w:rsid w:val="00A841BF"/>
    <w:rsid w:val="00A84580"/>
    <w:rsid w:val="00A8562F"/>
    <w:rsid w:val="00A856CB"/>
    <w:rsid w:val="00A85A8C"/>
    <w:rsid w:val="00A85BCA"/>
    <w:rsid w:val="00A86D21"/>
    <w:rsid w:val="00A87617"/>
    <w:rsid w:val="00A878AB"/>
    <w:rsid w:val="00A907A3"/>
    <w:rsid w:val="00A91477"/>
    <w:rsid w:val="00A916E8"/>
    <w:rsid w:val="00A9171B"/>
    <w:rsid w:val="00A925B6"/>
    <w:rsid w:val="00A92FE9"/>
    <w:rsid w:val="00A93B57"/>
    <w:rsid w:val="00A93D56"/>
    <w:rsid w:val="00A94B38"/>
    <w:rsid w:val="00A94B40"/>
    <w:rsid w:val="00A9531B"/>
    <w:rsid w:val="00A95BB0"/>
    <w:rsid w:val="00A97F06"/>
    <w:rsid w:val="00AA052B"/>
    <w:rsid w:val="00AA06B2"/>
    <w:rsid w:val="00AA15C4"/>
    <w:rsid w:val="00AA1976"/>
    <w:rsid w:val="00AA2693"/>
    <w:rsid w:val="00AA2C09"/>
    <w:rsid w:val="00AA3518"/>
    <w:rsid w:val="00AA3DB6"/>
    <w:rsid w:val="00AA48B1"/>
    <w:rsid w:val="00AA559E"/>
    <w:rsid w:val="00AA57AE"/>
    <w:rsid w:val="00AA59D3"/>
    <w:rsid w:val="00AA5AEF"/>
    <w:rsid w:val="00AA5C68"/>
    <w:rsid w:val="00AA615D"/>
    <w:rsid w:val="00AA6481"/>
    <w:rsid w:val="00AA6816"/>
    <w:rsid w:val="00AA6A80"/>
    <w:rsid w:val="00AA735D"/>
    <w:rsid w:val="00AA74FF"/>
    <w:rsid w:val="00AA7E19"/>
    <w:rsid w:val="00AB1EED"/>
    <w:rsid w:val="00AB2023"/>
    <w:rsid w:val="00AB2260"/>
    <w:rsid w:val="00AB2B31"/>
    <w:rsid w:val="00AB3396"/>
    <w:rsid w:val="00AB34F8"/>
    <w:rsid w:val="00AB3CC2"/>
    <w:rsid w:val="00AB436E"/>
    <w:rsid w:val="00AB4824"/>
    <w:rsid w:val="00AB678D"/>
    <w:rsid w:val="00AB69CE"/>
    <w:rsid w:val="00AB707A"/>
    <w:rsid w:val="00AC1009"/>
    <w:rsid w:val="00AC3067"/>
    <w:rsid w:val="00AC3580"/>
    <w:rsid w:val="00AC3C00"/>
    <w:rsid w:val="00AC3E8F"/>
    <w:rsid w:val="00AC3ED3"/>
    <w:rsid w:val="00AC4AA0"/>
    <w:rsid w:val="00AC60CE"/>
    <w:rsid w:val="00AC68C9"/>
    <w:rsid w:val="00AC68FB"/>
    <w:rsid w:val="00AC6BCB"/>
    <w:rsid w:val="00AC7C2D"/>
    <w:rsid w:val="00AC7EC6"/>
    <w:rsid w:val="00AD0520"/>
    <w:rsid w:val="00AD11F1"/>
    <w:rsid w:val="00AD143D"/>
    <w:rsid w:val="00AD2875"/>
    <w:rsid w:val="00AD2F3E"/>
    <w:rsid w:val="00AD4109"/>
    <w:rsid w:val="00AD48F9"/>
    <w:rsid w:val="00AD4F3F"/>
    <w:rsid w:val="00AD6C6C"/>
    <w:rsid w:val="00AD7B24"/>
    <w:rsid w:val="00AD7F86"/>
    <w:rsid w:val="00AE0EE0"/>
    <w:rsid w:val="00AE1CE3"/>
    <w:rsid w:val="00AE1FB2"/>
    <w:rsid w:val="00AE1FDA"/>
    <w:rsid w:val="00AE2144"/>
    <w:rsid w:val="00AE230D"/>
    <w:rsid w:val="00AE2C68"/>
    <w:rsid w:val="00AE2F50"/>
    <w:rsid w:val="00AE33EF"/>
    <w:rsid w:val="00AE35E2"/>
    <w:rsid w:val="00AE3AD6"/>
    <w:rsid w:val="00AE4727"/>
    <w:rsid w:val="00AE4BBC"/>
    <w:rsid w:val="00AE4C1C"/>
    <w:rsid w:val="00AE4ED3"/>
    <w:rsid w:val="00AE5A12"/>
    <w:rsid w:val="00AE5A62"/>
    <w:rsid w:val="00AE5DF5"/>
    <w:rsid w:val="00AE616C"/>
    <w:rsid w:val="00AE6B08"/>
    <w:rsid w:val="00AE73CD"/>
    <w:rsid w:val="00AE794B"/>
    <w:rsid w:val="00AF06AC"/>
    <w:rsid w:val="00AF0B16"/>
    <w:rsid w:val="00AF2884"/>
    <w:rsid w:val="00AF32CF"/>
    <w:rsid w:val="00AF4181"/>
    <w:rsid w:val="00AF4A32"/>
    <w:rsid w:val="00AF62F0"/>
    <w:rsid w:val="00AF71F4"/>
    <w:rsid w:val="00AF76FE"/>
    <w:rsid w:val="00B0008F"/>
    <w:rsid w:val="00B01084"/>
    <w:rsid w:val="00B013C8"/>
    <w:rsid w:val="00B0162C"/>
    <w:rsid w:val="00B01CB6"/>
    <w:rsid w:val="00B01DA0"/>
    <w:rsid w:val="00B02957"/>
    <w:rsid w:val="00B0334F"/>
    <w:rsid w:val="00B039DE"/>
    <w:rsid w:val="00B03CEC"/>
    <w:rsid w:val="00B063A0"/>
    <w:rsid w:val="00B06C8D"/>
    <w:rsid w:val="00B07450"/>
    <w:rsid w:val="00B07928"/>
    <w:rsid w:val="00B110E5"/>
    <w:rsid w:val="00B11489"/>
    <w:rsid w:val="00B11636"/>
    <w:rsid w:val="00B11AD5"/>
    <w:rsid w:val="00B11CE9"/>
    <w:rsid w:val="00B11F7D"/>
    <w:rsid w:val="00B120A1"/>
    <w:rsid w:val="00B12133"/>
    <w:rsid w:val="00B12EA2"/>
    <w:rsid w:val="00B132FE"/>
    <w:rsid w:val="00B1394D"/>
    <w:rsid w:val="00B13EBD"/>
    <w:rsid w:val="00B143AD"/>
    <w:rsid w:val="00B145F4"/>
    <w:rsid w:val="00B1496E"/>
    <w:rsid w:val="00B15FAA"/>
    <w:rsid w:val="00B161AD"/>
    <w:rsid w:val="00B1718F"/>
    <w:rsid w:val="00B1768B"/>
    <w:rsid w:val="00B1788B"/>
    <w:rsid w:val="00B17B64"/>
    <w:rsid w:val="00B17F5B"/>
    <w:rsid w:val="00B17FEB"/>
    <w:rsid w:val="00B2039E"/>
    <w:rsid w:val="00B20702"/>
    <w:rsid w:val="00B21084"/>
    <w:rsid w:val="00B216AE"/>
    <w:rsid w:val="00B224DC"/>
    <w:rsid w:val="00B229A4"/>
    <w:rsid w:val="00B236E9"/>
    <w:rsid w:val="00B24527"/>
    <w:rsid w:val="00B2489E"/>
    <w:rsid w:val="00B24F82"/>
    <w:rsid w:val="00B25123"/>
    <w:rsid w:val="00B25594"/>
    <w:rsid w:val="00B257D0"/>
    <w:rsid w:val="00B26168"/>
    <w:rsid w:val="00B26212"/>
    <w:rsid w:val="00B263B9"/>
    <w:rsid w:val="00B26923"/>
    <w:rsid w:val="00B27722"/>
    <w:rsid w:val="00B27AE9"/>
    <w:rsid w:val="00B30432"/>
    <w:rsid w:val="00B30594"/>
    <w:rsid w:val="00B30BA5"/>
    <w:rsid w:val="00B310C0"/>
    <w:rsid w:val="00B318BC"/>
    <w:rsid w:val="00B31AF9"/>
    <w:rsid w:val="00B31EE2"/>
    <w:rsid w:val="00B320C5"/>
    <w:rsid w:val="00B32235"/>
    <w:rsid w:val="00B3298C"/>
    <w:rsid w:val="00B32CB6"/>
    <w:rsid w:val="00B33802"/>
    <w:rsid w:val="00B33DAB"/>
    <w:rsid w:val="00B3434C"/>
    <w:rsid w:val="00B349BF"/>
    <w:rsid w:val="00B34A6E"/>
    <w:rsid w:val="00B359CA"/>
    <w:rsid w:val="00B35C82"/>
    <w:rsid w:val="00B363F6"/>
    <w:rsid w:val="00B36D86"/>
    <w:rsid w:val="00B375EF"/>
    <w:rsid w:val="00B409D2"/>
    <w:rsid w:val="00B40B6F"/>
    <w:rsid w:val="00B40EDC"/>
    <w:rsid w:val="00B41F83"/>
    <w:rsid w:val="00B42C73"/>
    <w:rsid w:val="00B431BD"/>
    <w:rsid w:val="00B439CB"/>
    <w:rsid w:val="00B43F9B"/>
    <w:rsid w:val="00B440CD"/>
    <w:rsid w:val="00B46735"/>
    <w:rsid w:val="00B46B59"/>
    <w:rsid w:val="00B47245"/>
    <w:rsid w:val="00B4741D"/>
    <w:rsid w:val="00B47F0E"/>
    <w:rsid w:val="00B50F3A"/>
    <w:rsid w:val="00B51388"/>
    <w:rsid w:val="00B5198E"/>
    <w:rsid w:val="00B52C97"/>
    <w:rsid w:val="00B52DEF"/>
    <w:rsid w:val="00B5367D"/>
    <w:rsid w:val="00B54F2C"/>
    <w:rsid w:val="00B55702"/>
    <w:rsid w:val="00B562F6"/>
    <w:rsid w:val="00B56922"/>
    <w:rsid w:val="00B571A9"/>
    <w:rsid w:val="00B5740A"/>
    <w:rsid w:val="00B60153"/>
    <w:rsid w:val="00B60BF2"/>
    <w:rsid w:val="00B60C0F"/>
    <w:rsid w:val="00B615D2"/>
    <w:rsid w:val="00B6307B"/>
    <w:rsid w:val="00B6360A"/>
    <w:rsid w:val="00B63956"/>
    <w:rsid w:val="00B646B9"/>
    <w:rsid w:val="00B65461"/>
    <w:rsid w:val="00B65698"/>
    <w:rsid w:val="00B66AB2"/>
    <w:rsid w:val="00B66DE9"/>
    <w:rsid w:val="00B66FE0"/>
    <w:rsid w:val="00B676C8"/>
    <w:rsid w:val="00B70879"/>
    <w:rsid w:val="00B7089F"/>
    <w:rsid w:val="00B713D0"/>
    <w:rsid w:val="00B723FE"/>
    <w:rsid w:val="00B733FD"/>
    <w:rsid w:val="00B73ECC"/>
    <w:rsid w:val="00B741F8"/>
    <w:rsid w:val="00B75B22"/>
    <w:rsid w:val="00B75C1C"/>
    <w:rsid w:val="00B76507"/>
    <w:rsid w:val="00B76E4F"/>
    <w:rsid w:val="00B77A91"/>
    <w:rsid w:val="00B77C3E"/>
    <w:rsid w:val="00B77D93"/>
    <w:rsid w:val="00B800C1"/>
    <w:rsid w:val="00B80A56"/>
    <w:rsid w:val="00B80D25"/>
    <w:rsid w:val="00B81DA8"/>
    <w:rsid w:val="00B829F1"/>
    <w:rsid w:val="00B82A58"/>
    <w:rsid w:val="00B82C19"/>
    <w:rsid w:val="00B834C6"/>
    <w:rsid w:val="00B83F91"/>
    <w:rsid w:val="00B842B9"/>
    <w:rsid w:val="00B843BC"/>
    <w:rsid w:val="00B8459E"/>
    <w:rsid w:val="00B84D1D"/>
    <w:rsid w:val="00B85092"/>
    <w:rsid w:val="00B85248"/>
    <w:rsid w:val="00B8547B"/>
    <w:rsid w:val="00B85707"/>
    <w:rsid w:val="00B8588C"/>
    <w:rsid w:val="00B85BCA"/>
    <w:rsid w:val="00B85C56"/>
    <w:rsid w:val="00B86364"/>
    <w:rsid w:val="00B86708"/>
    <w:rsid w:val="00B86C16"/>
    <w:rsid w:val="00B87252"/>
    <w:rsid w:val="00B87A0F"/>
    <w:rsid w:val="00B87F97"/>
    <w:rsid w:val="00B907A6"/>
    <w:rsid w:val="00B91761"/>
    <w:rsid w:val="00B92346"/>
    <w:rsid w:val="00B925C7"/>
    <w:rsid w:val="00B92603"/>
    <w:rsid w:val="00B9286C"/>
    <w:rsid w:val="00B928CA"/>
    <w:rsid w:val="00B92E4E"/>
    <w:rsid w:val="00B93203"/>
    <w:rsid w:val="00B939EC"/>
    <w:rsid w:val="00B93A26"/>
    <w:rsid w:val="00B93F52"/>
    <w:rsid w:val="00B93FFA"/>
    <w:rsid w:val="00B93FFB"/>
    <w:rsid w:val="00B940C9"/>
    <w:rsid w:val="00B9435F"/>
    <w:rsid w:val="00B947B2"/>
    <w:rsid w:val="00B955DC"/>
    <w:rsid w:val="00B95A70"/>
    <w:rsid w:val="00B96013"/>
    <w:rsid w:val="00B9651C"/>
    <w:rsid w:val="00B96535"/>
    <w:rsid w:val="00B96C63"/>
    <w:rsid w:val="00B96E8C"/>
    <w:rsid w:val="00B971ED"/>
    <w:rsid w:val="00B97671"/>
    <w:rsid w:val="00B97AEC"/>
    <w:rsid w:val="00BA00D2"/>
    <w:rsid w:val="00BA0312"/>
    <w:rsid w:val="00BA0515"/>
    <w:rsid w:val="00BA0981"/>
    <w:rsid w:val="00BA102A"/>
    <w:rsid w:val="00BA1051"/>
    <w:rsid w:val="00BA1887"/>
    <w:rsid w:val="00BA1BA0"/>
    <w:rsid w:val="00BA231E"/>
    <w:rsid w:val="00BA3093"/>
    <w:rsid w:val="00BA377F"/>
    <w:rsid w:val="00BA48BC"/>
    <w:rsid w:val="00BA4927"/>
    <w:rsid w:val="00BA4E6A"/>
    <w:rsid w:val="00BA4E7E"/>
    <w:rsid w:val="00BA5565"/>
    <w:rsid w:val="00BA5921"/>
    <w:rsid w:val="00BA7B2B"/>
    <w:rsid w:val="00BA7BE3"/>
    <w:rsid w:val="00BB1272"/>
    <w:rsid w:val="00BB254E"/>
    <w:rsid w:val="00BB362F"/>
    <w:rsid w:val="00BB369E"/>
    <w:rsid w:val="00BB3910"/>
    <w:rsid w:val="00BB54EE"/>
    <w:rsid w:val="00BB5612"/>
    <w:rsid w:val="00BB5FEE"/>
    <w:rsid w:val="00BB62B3"/>
    <w:rsid w:val="00BB6BA4"/>
    <w:rsid w:val="00BB6EC7"/>
    <w:rsid w:val="00BB7722"/>
    <w:rsid w:val="00BB77F9"/>
    <w:rsid w:val="00BC079F"/>
    <w:rsid w:val="00BC1313"/>
    <w:rsid w:val="00BC20DE"/>
    <w:rsid w:val="00BC2783"/>
    <w:rsid w:val="00BC28B1"/>
    <w:rsid w:val="00BC46B7"/>
    <w:rsid w:val="00BC4C32"/>
    <w:rsid w:val="00BC60DA"/>
    <w:rsid w:val="00BC627F"/>
    <w:rsid w:val="00BC69ED"/>
    <w:rsid w:val="00BC7884"/>
    <w:rsid w:val="00BC7BD7"/>
    <w:rsid w:val="00BD0864"/>
    <w:rsid w:val="00BD13B6"/>
    <w:rsid w:val="00BD1490"/>
    <w:rsid w:val="00BD1FF8"/>
    <w:rsid w:val="00BD2C60"/>
    <w:rsid w:val="00BD37B2"/>
    <w:rsid w:val="00BD402C"/>
    <w:rsid w:val="00BD4A65"/>
    <w:rsid w:val="00BD4BEC"/>
    <w:rsid w:val="00BD4F4C"/>
    <w:rsid w:val="00BD58ED"/>
    <w:rsid w:val="00BD70A3"/>
    <w:rsid w:val="00BD7B00"/>
    <w:rsid w:val="00BE0576"/>
    <w:rsid w:val="00BE09CA"/>
    <w:rsid w:val="00BE120B"/>
    <w:rsid w:val="00BE1257"/>
    <w:rsid w:val="00BE1C29"/>
    <w:rsid w:val="00BE20EC"/>
    <w:rsid w:val="00BE23E2"/>
    <w:rsid w:val="00BE2BB6"/>
    <w:rsid w:val="00BE2BE9"/>
    <w:rsid w:val="00BE2D17"/>
    <w:rsid w:val="00BE3061"/>
    <w:rsid w:val="00BE3346"/>
    <w:rsid w:val="00BE409F"/>
    <w:rsid w:val="00BE491F"/>
    <w:rsid w:val="00BE4CE3"/>
    <w:rsid w:val="00BE601D"/>
    <w:rsid w:val="00BE671B"/>
    <w:rsid w:val="00BF09B8"/>
    <w:rsid w:val="00BF0CF1"/>
    <w:rsid w:val="00BF1EA6"/>
    <w:rsid w:val="00BF23A3"/>
    <w:rsid w:val="00BF2952"/>
    <w:rsid w:val="00BF3402"/>
    <w:rsid w:val="00BF3CBE"/>
    <w:rsid w:val="00BF47A1"/>
    <w:rsid w:val="00BF5365"/>
    <w:rsid w:val="00BF596D"/>
    <w:rsid w:val="00BF71FD"/>
    <w:rsid w:val="00BF72FF"/>
    <w:rsid w:val="00BF740A"/>
    <w:rsid w:val="00BF7850"/>
    <w:rsid w:val="00C00B56"/>
    <w:rsid w:val="00C00E9E"/>
    <w:rsid w:val="00C02A93"/>
    <w:rsid w:val="00C02BCC"/>
    <w:rsid w:val="00C03396"/>
    <w:rsid w:val="00C03A41"/>
    <w:rsid w:val="00C03EE7"/>
    <w:rsid w:val="00C04439"/>
    <w:rsid w:val="00C05791"/>
    <w:rsid w:val="00C05C31"/>
    <w:rsid w:val="00C05F0F"/>
    <w:rsid w:val="00C05F24"/>
    <w:rsid w:val="00C062F0"/>
    <w:rsid w:val="00C0706B"/>
    <w:rsid w:val="00C074FD"/>
    <w:rsid w:val="00C1013D"/>
    <w:rsid w:val="00C10311"/>
    <w:rsid w:val="00C108D9"/>
    <w:rsid w:val="00C10D04"/>
    <w:rsid w:val="00C10FBF"/>
    <w:rsid w:val="00C114B9"/>
    <w:rsid w:val="00C11AC5"/>
    <w:rsid w:val="00C121EC"/>
    <w:rsid w:val="00C123BD"/>
    <w:rsid w:val="00C131E0"/>
    <w:rsid w:val="00C144B7"/>
    <w:rsid w:val="00C14538"/>
    <w:rsid w:val="00C149A0"/>
    <w:rsid w:val="00C14CA6"/>
    <w:rsid w:val="00C1519C"/>
    <w:rsid w:val="00C1593E"/>
    <w:rsid w:val="00C1597C"/>
    <w:rsid w:val="00C15DAD"/>
    <w:rsid w:val="00C1673C"/>
    <w:rsid w:val="00C16B1A"/>
    <w:rsid w:val="00C16D2A"/>
    <w:rsid w:val="00C172ED"/>
    <w:rsid w:val="00C17F24"/>
    <w:rsid w:val="00C17F6C"/>
    <w:rsid w:val="00C20678"/>
    <w:rsid w:val="00C20E66"/>
    <w:rsid w:val="00C21424"/>
    <w:rsid w:val="00C21E60"/>
    <w:rsid w:val="00C227C6"/>
    <w:rsid w:val="00C22D62"/>
    <w:rsid w:val="00C22E04"/>
    <w:rsid w:val="00C2352C"/>
    <w:rsid w:val="00C23540"/>
    <w:rsid w:val="00C2364E"/>
    <w:rsid w:val="00C23A85"/>
    <w:rsid w:val="00C24C4B"/>
    <w:rsid w:val="00C25E2C"/>
    <w:rsid w:val="00C261A3"/>
    <w:rsid w:val="00C263CF"/>
    <w:rsid w:val="00C2744D"/>
    <w:rsid w:val="00C27C73"/>
    <w:rsid w:val="00C3020C"/>
    <w:rsid w:val="00C31913"/>
    <w:rsid w:val="00C31F62"/>
    <w:rsid w:val="00C341C2"/>
    <w:rsid w:val="00C343F0"/>
    <w:rsid w:val="00C345C4"/>
    <w:rsid w:val="00C34974"/>
    <w:rsid w:val="00C350A5"/>
    <w:rsid w:val="00C3540E"/>
    <w:rsid w:val="00C355A1"/>
    <w:rsid w:val="00C358B5"/>
    <w:rsid w:val="00C36975"/>
    <w:rsid w:val="00C36C25"/>
    <w:rsid w:val="00C36E39"/>
    <w:rsid w:val="00C37FF7"/>
    <w:rsid w:val="00C4041A"/>
    <w:rsid w:val="00C408B1"/>
    <w:rsid w:val="00C40FF3"/>
    <w:rsid w:val="00C41F33"/>
    <w:rsid w:val="00C41FB1"/>
    <w:rsid w:val="00C4202F"/>
    <w:rsid w:val="00C42155"/>
    <w:rsid w:val="00C43550"/>
    <w:rsid w:val="00C43637"/>
    <w:rsid w:val="00C4394C"/>
    <w:rsid w:val="00C43B0A"/>
    <w:rsid w:val="00C4440C"/>
    <w:rsid w:val="00C44425"/>
    <w:rsid w:val="00C4445E"/>
    <w:rsid w:val="00C44C7E"/>
    <w:rsid w:val="00C4552C"/>
    <w:rsid w:val="00C4589F"/>
    <w:rsid w:val="00C45D93"/>
    <w:rsid w:val="00C468B9"/>
    <w:rsid w:val="00C47989"/>
    <w:rsid w:val="00C47BC6"/>
    <w:rsid w:val="00C47C13"/>
    <w:rsid w:val="00C47D54"/>
    <w:rsid w:val="00C501D1"/>
    <w:rsid w:val="00C50575"/>
    <w:rsid w:val="00C50696"/>
    <w:rsid w:val="00C5084C"/>
    <w:rsid w:val="00C513CA"/>
    <w:rsid w:val="00C51618"/>
    <w:rsid w:val="00C516A7"/>
    <w:rsid w:val="00C5171B"/>
    <w:rsid w:val="00C517BF"/>
    <w:rsid w:val="00C51B8F"/>
    <w:rsid w:val="00C529B3"/>
    <w:rsid w:val="00C5348A"/>
    <w:rsid w:val="00C53E26"/>
    <w:rsid w:val="00C543E4"/>
    <w:rsid w:val="00C5492E"/>
    <w:rsid w:val="00C54B92"/>
    <w:rsid w:val="00C5531A"/>
    <w:rsid w:val="00C569D7"/>
    <w:rsid w:val="00C57479"/>
    <w:rsid w:val="00C57751"/>
    <w:rsid w:val="00C57782"/>
    <w:rsid w:val="00C57900"/>
    <w:rsid w:val="00C60396"/>
    <w:rsid w:val="00C60515"/>
    <w:rsid w:val="00C6061E"/>
    <w:rsid w:val="00C60EA5"/>
    <w:rsid w:val="00C6115D"/>
    <w:rsid w:val="00C6191E"/>
    <w:rsid w:val="00C61E1D"/>
    <w:rsid w:val="00C62931"/>
    <w:rsid w:val="00C629AB"/>
    <w:rsid w:val="00C62F27"/>
    <w:rsid w:val="00C6312C"/>
    <w:rsid w:val="00C63726"/>
    <w:rsid w:val="00C6383B"/>
    <w:rsid w:val="00C63D34"/>
    <w:rsid w:val="00C645D4"/>
    <w:rsid w:val="00C64D1A"/>
    <w:rsid w:val="00C65384"/>
    <w:rsid w:val="00C658D6"/>
    <w:rsid w:val="00C65BE0"/>
    <w:rsid w:val="00C65DF4"/>
    <w:rsid w:val="00C67BDD"/>
    <w:rsid w:val="00C7140A"/>
    <w:rsid w:val="00C715F3"/>
    <w:rsid w:val="00C715F9"/>
    <w:rsid w:val="00C739F3"/>
    <w:rsid w:val="00C75759"/>
    <w:rsid w:val="00C7644A"/>
    <w:rsid w:val="00C76940"/>
    <w:rsid w:val="00C76FEE"/>
    <w:rsid w:val="00C77F4A"/>
    <w:rsid w:val="00C80C1E"/>
    <w:rsid w:val="00C81604"/>
    <w:rsid w:val="00C81920"/>
    <w:rsid w:val="00C82B85"/>
    <w:rsid w:val="00C836D1"/>
    <w:rsid w:val="00C83BF8"/>
    <w:rsid w:val="00C847EA"/>
    <w:rsid w:val="00C85777"/>
    <w:rsid w:val="00C85C1B"/>
    <w:rsid w:val="00C8626C"/>
    <w:rsid w:val="00C8687D"/>
    <w:rsid w:val="00C869D2"/>
    <w:rsid w:val="00C86A5D"/>
    <w:rsid w:val="00C86E63"/>
    <w:rsid w:val="00C87074"/>
    <w:rsid w:val="00C876D5"/>
    <w:rsid w:val="00C87959"/>
    <w:rsid w:val="00C87A2E"/>
    <w:rsid w:val="00C87CE3"/>
    <w:rsid w:val="00C90B16"/>
    <w:rsid w:val="00C914FE"/>
    <w:rsid w:val="00C91579"/>
    <w:rsid w:val="00C915B6"/>
    <w:rsid w:val="00C91E5B"/>
    <w:rsid w:val="00C92392"/>
    <w:rsid w:val="00C92771"/>
    <w:rsid w:val="00C92A24"/>
    <w:rsid w:val="00C9425A"/>
    <w:rsid w:val="00C944D8"/>
    <w:rsid w:val="00C96379"/>
    <w:rsid w:val="00C965AA"/>
    <w:rsid w:val="00C974A0"/>
    <w:rsid w:val="00C97DFC"/>
    <w:rsid w:val="00CA0126"/>
    <w:rsid w:val="00CA0441"/>
    <w:rsid w:val="00CA066D"/>
    <w:rsid w:val="00CA0B4B"/>
    <w:rsid w:val="00CA0D22"/>
    <w:rsid w:val="00CA2A13"/>
    <w:rsid w:val="00CA2A66"/>
    <w:rsid w:val="00CA394B"/>
    <w:rsid w:val="00CA4404"/>
    <w:rsid w:val="00CA4434"/>
    <w:rsid w:val="00CA4498"/>
    <w:rsid w:val="00CA4ABD"/>
    <w:rsid w:val="00CA4F0F"/>
    <w:rsid w:val="00CA595E"/>
    <w:rsid w:val="00CA6E1A"/>
    <w:rsid w:val="00CA703B"/>
    <w:rsid w:val="00CA71B6"/>
    <w:rsid w:val="00CA760A"/>
    <w:rsid w:val="00CA7BFF"/>
    <w:rsid w:val="00CB086B"/>
    <w:rsid w:val="00CB112C"/>
    <w:rsid w:val="00CB12E0"/>
    <w:rsid w:val="00CB2318"/>
    <w:rsid w:val="00CB2775"/>
    <w:rsid w:val="00CB27BD"/>
    <w:rsid w:val="00CB2810"/>
    <w:rsid w:val="00CB341B"/>
    <w:rsid w:val="00CB3A6C"/>
    <w:rsid w:val="00CB43D4"/>
    <w:rsid w:val="00CB69F3"/>
    <w:rsid w:val="00CB7043"/>
    <w:rsid w:val="00CB7C13"/>
    <w:rsid w:val="00CC0C39"/>
    <w:rsid w:val="00CC2A9C"/>
    <w:rsid w:val="00CC2D54"/>
    <w:rsid w:val="00CC3B69"/>
    <w:rsid w:val="00CC4058"/>
    <w:rsid w:val="00CC4369"/>
    <w:rsid w:val="00CC4753"/>
    <w:rsid w:val="00CC5632"/>
    <w:rsid w:val="00CC68B7"/>
    <w:rsid w:val="00CC791C"/>
    <w:rsid w:val="00CD0088"/>
    <w:rsid w:val="00CD0161"/>
    <w:rsid w:val="00CD0F33"/>
    <w:rsid w:val="00CD1688"/>
    <w:rsid w:val="00CD199F"/>
    <w:rsid w:val="00CD1F4F"/>
    <w:rsid w:val="00CD2897"/>
    <w:rsid w:val="00CD2B23"/>
    <w:rsid w:val="00CD2C1C"/>
    <w:rsid w:val="00CD37A9"/>
    <w:rsid w:val="00CD414A"/>
    <w:rsid w:val="00CD41B5"/>
    <w:rsid w:val="00CD462E"/>
    <w:rsid w:val="00CD469B"/>
    <w:rsid w:val="00CD4F04"/>
    <w:rsid w:val="00CD5A5B"/>
    <w:rsid w:val="00CD5B07"/>
    <w:rsid w:val="00CD685F"/>
    <w:rsid w:val="00CD7053"/>
    <w:rsid w:val="00CD7B59"/>
    <w:rsid w:val="00CD7E68"/>
    <w:rsid w:val="00CE0242"/>
    <w:rsid w:val="00CE0EFB"/>
    <w:rsid w:val="00CE0FFC"/>
    <w:rsid w:val="00CE1364"/>
    <w:rsid w:val="00CE1583"/>
    <w:rsid w:val="00CE1649"/>
    <w:rsid w:val="00CE1F6E"/>
    <w:rsid w:val="00CE2EB0"/>
    <w:rsid w:val="00CE3F52"/>
    <w:rsid w:val="00CE4630"/>
    <w:rsid w:val="00CE46BE"/>
    <w:rsid w:val="00CE4960"/>
    <w:rsid w:val="00CE4C8C"/>
    <w:rsid w:val="00CE4E36"/>
    <w:rsid w:val="00CE5724"/>
    <w:rsid w:val="00CE5B5B"/>
    <w:rsid w:val="00CE5C17"/>
    <w:rsid w:val="00CE5C3C"/>
    <w:rsid w:val="00CE5C4F"/>
    <w:rsid w:val="00CE70D8"/>
    <w:rsid w:val="00CE764D"/>
    <w:rsid w:val="00CE7A0A"/>
    <w:rsid w:val="00CE7BED"/>
    <w:rsid w:val="00CE7CDC"/>
    <w:rsid w:val="00CE7CEF"/>
    <w:rsid w:val="00CE7F96"/>
    <w:rsid w:val="00CF0037"/>
    <w:rsid w:val="00CF0260"/>
    <w:rsid w:val="00CF02C9"/>
    <w:rsid w:val="00CF0D43"/>
    <w:rsid w:val="00CF11D9"/>
    <w:rsid w:val="00CF1879"/>
    <w:rsid w:val="00CF1B56"/>
    <w:rsid w:val="00CF1BAA"/>
    <w:rsid w:val="00CF24A1"/>
    <w:rsid w:val="00CF4688"/>
    <w:rsid w:val="00CF524B"/>
    <w:rsid w:val="00CF655D"/>
    <w:rsid w:val="00CF7749"/>
    <w:rsid w:val="00D0050C"/>
    <w:rsid w:val="00D00964"/>
    <w:rsid w:val="00D009A2"/>
    <w:rsid w:val="00D00C51"/>
    <w:rsid w:val="00D011C3"/>
    <w:rsid w:val="00D02D40"/>
    <w:rsid w:val="00D038AD"/>
    <w:rsid w:val="00D03C2C"/>
    <w:rsid w:val="00D04140"/>
    <w:rsid w:val="00D041E6"/>
    <w:rsid w:val="00D0547C"/>
    <w:rsid w:val="00D05E63"/>
    <w:rsid w:val="00D06AF6"/>
    <w:rsid w:val="00D07030"/>
    <w:rsid w:val="00D07C15"/>
    <w:rsid w:val="00D07CE5"/>
    <w:rsid w:val="00D07D5A"/>
    <w:rsid w:val="00D07F3A"/>
    <w:rsid w:val="00D10574"/>
    <w:rsid w:val="00D1073F"/>
    <w:rsid w:val="00D11AD2"/>
    <w:rsid w:val="00D11B7C"/>
    <w:rsid w:val="00D11E13"/>
    <w:rsid w:val="00D12BBA"/>
    <w:rsid w:val="00D12BC1"/>
    <w:rsid w:val="00D1306F"/>
    <w:rsid w:val="00D13C22"/>
    <w:rsid w:val="00D142B2"/>
    <w:rsid w:val="00D14343"/>
    <w:rsid w:val="00D14983"/>
    <w:rsid w:val="00D14D6C"/>
    <w:rsid w:val="00D14DA1"/>
    <w:rsid w:val="00D150A2"/>
    <w:rsid w:val="00D15A82"/>
    <w:rsid w:val="00D15FC8"/>
    <w:rsid w:val="00D1698C"/>
    <w:rsid w:val="00D174BF"/>
    <w:rsid w:val="00D17B7B"/>
    <w:rsid w:val="00D2098D"/>
    <w:rsid w:val="00D20EA8"/>
    <w:rsid w:val="00D21B06"/>
    <w:rsid w:val="00D21B2B"/>
    <w:rsid w:val="00D21BFC"/>
    <w:rsid w:val="00D21DC6"/>
    <w:rsid w:val="00D21FF2"/>
    <w:rsid w:val="00D22E8A"/>
    <w:rsid w:val="00D22FE6"/>
    <w:rsid w:val="00D2393C"/>
    <w:rsid w:val="00D23E05"/>
    <w:rsid w:val="00D23E0B"/>
    <w:rsid w:val="00D24007"/>
    <w:rsid w:val="00D240B1"/>
    <w:rsid w:val="00D24F45"/>
    <w:rsid w:val="00D2550B"/>
    <w:rsid w:val="00D27721"/>
    <w:rsid w:val="00D27990"/>
    <w:rsid w:val="00D3086A"/>
    <w:rsid w:val="00D3174B"/>
    <w:rsid w:val="00D318CF"/>
    <w:rsid w:val="00D3198D"/>
    <w:rsid w:val="00D322F1"/>
    <w:rsid w:val="00D32984"/>
    <w:rsid w:val="00D33047"/>
    <w:rsid w:val="00D330C7"/>
    <w:rsid w:val="00D331C6"/>
    <w:rsid w:val="00D337FB"/>
    <w:rsid w:val="00D35DA5"/>
    <w:rsid w:val="00D36934"/>
    <w:rsid w:val="00D36C4A"/>
    <w:rsid w:val="00D36FC4"/>
    <w:rsid w:val="00D371DD"/>
    <w:rsid w:val="00D376DD"/>
    <w:rsid w:val="00D40FBA"/>
    <w:rsid w:val="00D412CB"/>
    <w:rsid w:val="00D42F71"/>
    <w:rsid w:val="00D4428E"/>
    <w:rsid w:val="00D4512B"/>
    <w:rsid w:val="00D47035"/>
    <w:rsid w:val="00D50D34"/>
    <w:rsid w:val="00D51267"/>
    <w:rsid w:val="00D51A91"/>
    <w:rsid w:val="00D52374"/>
    <w:rsid w:val="00D5262E"/>
    <w:rsid w:val="00D52C7C"/>
    <w:rsid w:val="00D52D3B"/>
    <w:rsid w:val="00D52DE2"/>
    <w:rsid w:val="00D52E38"/>
    <w:rsid w:val="00D53031"/>
    <w:rsid w:val="00D5361F"/>
    <w:rsid w:val="00D53C90"/>
    <w:rsid w:val="00D56420"/>
    <w:rsid w:val="00D56C1B"/>
    <w:rsid w:val="00D56D59"/>
    <w:rsid w:val="00D56E4B"/>
    <w:rsid w:val="00D571AF"/>
    <w:rsid w:val="00D57C1D"/>
    <w:rsid w:val="00D60A3C"/>
    <w:rsid w:val="00D60C4C"/>
    <w:rsid w:val="00D61780"/>
    <w:rsid w:val="00D62468"/>
    <w:rsid w:val="00D625D0"/>
    <w:rsid w:val="00D62C40"/>
    <w:rsid w:val="00D63123"/>
    <w:rsid w:val="00D63510"/>
    <w:rsid w:val="00D63D85"/>
    <w:rsid w:val="00D643C4"/>
    <w:rsid w:val="00D655AA"/>
    <w:rsid w:val="00D656CD"/>
    <w:rsid w:val="00D659A4"/>
    <w:rsid w:val="00D66805"/>
    <w:rsid w:val="00D66B5B"/>
    <w:rsid w:val="00D6742D"/>
    <w:rsid w:val="00D703D3"/>
    <w:rsid w:val="00D7177A"/>
    <w:rsid w:val="00D71A88"/>
    <w:rsid w:val="00D7207C"/>
    <w:rsid w:val="00D73548"/>
    <w:rsid w:val="00D73609"/>
    <w:rsid w:val="00D73B4B"/>
    <w:rsid w:val="00D73D86"/>
    <w:rsid w:val="00D73D94"/>
    <w:rsid w:val="00D741AF"/>
    <w:rsid w:val="00D74C29"/>
    <w:rsid w:val="00D75170"/>
    <w:rsid w:val="00D75543"/>
    <w:rsid w:val="00D7575E"/>
    <w:rsid w:val="00D75CF4"/>
    <w:rsid w:val="00D75F31"/>
    <w:rsid w:val="00D768C8"/>
    <w:rsid w:val="00D77764"/>
    <w:rsid w:val="00D777B6"/>
    <w:rsid w:val="00D81255"/>
    <w:rsid w:val="00D8128A"/>
    <w:rsid w:val="00D81800"/>
    <w:rsid w:val="00D81CC9"/>
    <w:rsid w:val="00D81F23"/>
    <w:rsid w:val="00D821EB"/>
    <w:rsid w:val="00D82461"/>
    <w:rsid w:val="00D82D3A"/>
    <w:rsid w:val="00D831DC"/>
    <w:rsid w:val="00D83745"/>
    <w:rsid w:val="00D83928"/>
    <w:rsid w:val="00D839A0"/>
    <w:rsid w:val="00D83E98"/>
    <w:rsid w:val="00D844CA"/>
    <w:rsid w:val="00D84C24"/>
    <w:rsid w:val="00D857E9"/>
    <w:rsid w:val="00D85A53"/>
    <w:rsid w:val="00D85D52"/>
    <w:rsid w:val="00D86E5A"/>
    <w:rsid w:val="00D8719C"/>
    <w:rsid w:val="00D90042"/>
    <w:rsid w:val="00D90062"/>
    <w:rsid w:val="00D90A08"/>
    <w:rsid w:val="00D9129F"/>
    <w:rsid w:val="00D91DB2"/>
    <w:rsid w:val="00D92325"/>
    <w:rsid w:val="00D9249E"/>
    <w:rsid w:val="00D92E6F"/>
    <w:rsid w:val="00D93B41"/>
    <w:rsid w:val="00D941F4"/>
    <w:rsid w:val="00D944A4"/>
    <w:rsid w:val="00D94CC2"/>
    <w:rsid w:val="00D966C3"/>
    <w:rsid w:val="00D96F82"/>
    <w:rsid w:val="00DA07E2"/>
    <w:rsid w:val="00DA2263"/>
    <w:rsid w:val="00DA276F"/>
    <w:rsid w:val="00DA2C00"/>
    <w:rsid w:val="00DA2C07"/>
    <w:rsid w:val="00DA2F9F"/>
    <w:rsid w:val="00DA33F3"/>
    <w:rsid w:val="00DA3602"/>
    <w:rsid w:val="00DA3B33"/>
    <w:rsid w:val="00DA4874"/>
    <w:rsid w:val="00DA49BE"/>
    <w:rsid w:val="00DA4A7A"/>
    <w:rsid w:val="00DA4E43"/>
    <w:rsid w:val="00DA6A13"/>
    <w:rsid w:val="00DA6B4E"/>
    <w:rsid w:val="00DA6C38"/>
    <w:rsid w:val="00DA709B"/>
    <w:rsid w:val="00DA719D"/>
    <w:rsid w:val="00DA7334"/>
    <w:rsid w:val="00DB1C3F"/>
    <w:rsid w:val="00DB26AC"/>
    <w:rsid w:val="00DB281A"/>
    <w:rsid w:val="00DB30F9"/>
    <w:rsid w:val="00DB34B9"/>
    <w:rsid w:val="00DB47AB"/>
    <w:rsid w:val="00DB6499"/>
    <w:rsid w:val="00DB72B4"/>
    <w:rsid w:val="00DB770A"/>
    <w:rsid w:val="00DC1565"/>
    <w:rsid w:val="00DC15EE"/>
    <w:rsid w:val="00DC2136"/>
    <w:rsid w:val="00DC21E1"/>
    <w:rsid w:val="00DC2594"/>
    <w:rsid w:val="00DC29B8"/>
    <w:rsid w:val="00DC2A76"/>
    <w:rsid w:val="00DC2B86"/>
    <w:rsid w:val="00DC3152"/>
    <w:rsid w:val="00DC39A4"/>
    <w:rsid w:val="00DC473A"/>
    <w:rsid w:val="00DC51B9"/>
    <w:rsid w:val="00DC52F3"/>
    <w:rsid w:val="00DC55AB"/>
    <w:rsid w:val="00DC66E3"/>
    <w:rsid w:val="00DC7202"/>
    <w:rsid w:val="00DC7751"/>
    <w:rsid w:val="00DC789D"/>
    <w:rsid w:val="00DC7A24"/>
    <w:rsid w:val="00DC7E83"/>
    <w:rsid w:val="00DD1A9F"/>
    <w:rsid w:val="00DD2E50"/>
    <w:rsid w:val="00DD2FCA"/>
    <w:rsid w:val="00DD31B7"/>
    <w:rsid w:val="00DD3396"/>
    <w:rsid w:val="00DD369A"/>
    <w:rsid w:val="00DD389D"/>
    <w:rsid w:val="00DD3A2E"/>
    <w:rsid w:val="00DD3FDE"/>
    <w:rsid w:val="00DD4221"/>
    <w:rsid w:val="00DD4D45"/>
    <w:rsid w:val="00DD4E93"/>
    <w:rsid w:val="00DD5041"/>
    <w:rsid w:val="00DD6A9A"/>
    <w:rsid w:val="00DD7794"/>
    <w:rsid w:val="00DE018F"/>
    <w:rsid w:val="00DE026F"/>
    <w:rsid w:val="00DE1C2A"/>
    <w:rsid w:val="00DE1FB4"/>
    <w:rsid w:val="00DE20B7"/>
    <w:rsid w:val="00DE22AF"/>
    <w:rsid w:val="00DE258E"/>
    <w:rsid w:val="00DE2D99"/>
    <w:rsid w:val="00DE3413"/>
    <w:rsid w:val="00DE36A0"/>
    <w:rsid w:val="00DE3785"/>
    <w:rsid w:val="00DE380E"/>
    <w:rsid w:val="00DE3A84"/>
    <w:rsid w:val="00DE3D02"/>
    <w:rsid w:val="00DE4B00"/>
    <w:rsid w:val="00DE55F1"/>
    <w:rsid w:val="00DE5673"/>
    <w:rsid w:val="00DE68E4"/>
    <w:rsid w:val="00DF0BAF"/>
    <w:rsid w:val="00DF0D69"/>
    <w:rsid w:val="00DF1617"/>
    <w:rsid w:val="00DF2054"/>
    <w:rsid w:val="00DF29F0"/>
    <w:rsid w:val="00DF2BD7"/>
    <w:rsid w:val="00DF3A55"/>
    <w:rsid w:val="00DF3BC7"/>
    <w:rsid w:val="00DF435E"/>
    <w:rsid w:val="00DF4518"/>
    <w:rsid w:val="00DF5218"/>
    <w:rsid w:val="00DF5F1F"/>
    <w:rsid w:val="00DF6330"/>
    <w:rsid w:val="00DF7099"/>
    <w:rsid w:val="00DF70A2"/>
    <w:rsid w:val="00DF719B"/>
    <w:rsid w:val="00DF7674"/>
    <w:rsid w:val="00E0070E"/>
    <w:rsid w:val="00E00DA8"/>
    <w:rsid w:val="00E013F4"/>
    <w:rsid w:val="00E01EF3"/>
    <w:rsid w:val="00E03FC9"/>
    <w:rsid w:val="00E044DD"/>
    <w:rsid w:val="00E04615"/>
    <w:rsid w:val="00E05238"/>
    <w:rsid w:val="00E05B39"/>
    <w:rsid w:val="00E05C29"/>
    <w:rsid w:val="00E06242"/>
    <w:rsid w:val="00E06CA5"/>
    <w:rsid w:val="00E07732"/>
    <w:rsid w:val="00E07D51"/>
    <w:rsid w:val="00E07DEA"/>
    <w:rsid w:val="00E07E42"/>
    <w:rsid w:val="00E07F43"/>
    <w:rsid w:val="00E102DB"/>
    <w:rsid w:val="00E113B4"/>
    <w:rsid w:val="00E11D8B"/>
    <w:rsid w:val="00E11FCF"/>
    <w:rsid w:val="00E1224B"/>
    <w:rsid w:val="00E122B2"/>
    <w:rsid w:val="00E131AF"/>
    <w:rsid w:val="00E13430"/>
    <w:rsid w:val="00E1380E"/>
    <w:rsid w:val="00E13872"/>
    <w:rsid w:val="00E13E82"/>
    <w:rsid w:val="00E14CEB"/>
    <w:rsid w:val="00E16235"/>
    <w:rsid w:val="00E1631D"/>
    <w:rsid w:val="00E17804"/>
    <w:rsid w:val="00E17C57"/>
    <w:rsid w:val="00E17E1E"/>
    <w:rsid w:val="00E17FA8"/>
    <w:rsid w:val="00E21642"/>
    <w:rsid w:val="00E2165A"/>
    <w:rsid w:val="00E22066"/>
    <w:rsid w:val="00E224E1"/>
    <w:rsid w:val="00E2468E"/>
    <w:rsid w:val="00E24765"/>
    <w:rsid w:val="00E25ADC"/>
    <w:rsid w:val="00E2615D"/>
    <w:rsid w:val="00E26163"/>
    <w:rsid w:val="00E269C9"/>
    <w:rsid w:val="00E27720"/>
    <w:rsid w:val="00E27868"/>
    <w:rsid w:val="00E278FE"/>
    <w:rsid w:val="00E27954"/>
    <w:rsid w:val="00E3082A"/>
    <w:rsid w:val="00E30947"/>
    <w:rsid w:val="00E32229"/>
    <w:rsid w:val="00E322FC"/>
    <w:rsid w:val="00E32491"/>
    <w:rsid w:val="00E330BB"/>
    <w:rsid w:val="00E334FD"/>
    <w:rsid w:val="00E3387F"/>
    <w:rsid w:val="00E33D96"/>
    <w:rsid w:val="00E34D5D"/>
    <w:rsid w:val="00E34F2B"/>
    <w:rsid w:val="00E34F44"/>
    <w:rsid w:val="00E35167"/>
    <w:rsid w:val="00E354EE"/>
    <w:rsid w:val="00E3561C"/>
    <w:rsid w:val="00E35AD9"/>
    <w:rsid w:val="00E35B06"/>
    <w:rsid w:val="00E36C43"/>
    <w:rsid w:val="00E40661"/>
    <w:rsid w:val="00E40885"/>
    <w:rsid w:val="00E40A64"/>
    <w:rsid w:val="00E40B00"/>
    <w:rsid w:val="00E40ED4"/>
    <w:rsid w:val="00E419D7"/>
    <w:rsid w:val="00E41D1A"/>
    <w:rsid w:val="00E422F0"/>
    <w:rsid w:val="00E430C3"/>
    <w:rsid w:val="00E43100"/>
    <w:rsid w:val="00E43161"/>
    <w:rsid w:val="00E44581"/>
    <w:rsid w:val="00E44FE9"/>
    <w:rsid w:val="00E44FFE"/>
    <w:rsid w:val="00E45190"/>
    <w:rsid w:val="00E45667"/>
    <w:rsid w:val="00E467A0"/>
    <w:rsid w:val="00E46841"/>
    <w:rsid w:val="00E4706D"/>
    <w:rsid w:val="00E47AA7"/>
    <w:rsid w:val="00E505C2"/>
    <w:rsid w:val="00E50FED"/>
    <w:rsid w:val="00E52676"/>
    <w:rsid w:val="00E535F8"/>
    <w:rsid w:val="00E53EC9"/>
    <w:rsid w:val="00E5446F"/>
    <w:rsid w:val="00E54521"/>
    <w:rsid w:val="00E57C68"/>
    <w:rsid w:val="00E57E9E"/>
    <w:rsid w:val="00E6040E"/>
    <w:rsid w:val="00E60E51"/>
    <w:rsid w:val="00E6185F"/>
    <w:rsid w:val="00E62220"/>
    <w:rsid w:val="00E62F15"/>
    <w:rsid w:val="00E63ACA"/>
    <w:rsid w:val="00E63F0D"/>
    <w:rsid w:val="00E63F4F"/>
    <w:rsid w:val="00E63F85"/>
    <w:rsid w:val="00E63F95"/>
    <w:rsid w:val="00E64193"/>
    <w:rsid w:val="00E64DA9"/>
    <w:rsid w:val="00E65BC6"/>
    <w:rsid w:val="00E66239"/>
    <w:rsid w:val="00E66463"/>
    <w:rsid w:val="00E66DF4"/>
    <w:rsid w:val="00E66E9E"/>
    <w:rsid w:val="00E6717E"/>
    <w:rsid w:val="00E6791C"/>
    <w:rsid w:val="00E67946"/>
    <w:rsid w:val="00E67C6D"/>
    <w:rsid w:val="00E7050B"/>
    <w:rsid w:val="00E718CD"/>
    <w:rsid w:val="00E71AEE"/>
    <w:rsid w:val="00E71C5C"/>
    <w:rsid w:val="00E732B8"/>
    <w:rsid w:val="00E73868"/>
    <w:rsid w:val="00E74100"/>
    <w:rsid w:val="00E745D4"/>
    <w:rsid w:val="00E75158"/>
    <w:rsid w:val="00E759A0"/>
    <w:rsid w:val="00E764A3"/>
    <w:rsid w:val="00E77777"/>
    <w:rsid w:val="00E77F6B"/>
    <w:rsid w:val="00E80FE4"/>
    <w:rsid w:val="00E8138A"/>
    <w:rsid w:val="00E8242F"/>
    <w:rsid w:val="00E82BFA"/>
    <w:rsid w:val="00E82DFA"/>
    <w:rsid w:val="00E83203"/>
    <w:rsid w:val="00E83660"/>
    <w:rsid w:val="00E83FA6"/>
    <w:rsid w:val="00E85429"/>
    <w:rsid w:val="00E85A66"/>
    <w:rsid w:val="00E85C29"/>
    <w:rsid w:val="00E85E09"/>
    <w:rsid w:val="00E86AB1"/>
    <w:rsid w:val="00E86C4B"/>
    <w:rsid w:val="00E86CB1"/>
    <w:rsid w:val="00E87066"/>
    <w:rsid w:val="00E9046D"/>
    <w:rsid w:val="00E9085D"/>
    <w:rsid w:val="00E9089F"/>
    <w:rsid w:val="00E909E3"/>
    <w:rsid w:val="00E90F02"/>
    <w:rsid w:val="00E9168C"/>
    <w:rsid w:val="00E917DA"/>
    <w:rsid w:val="00E91C33"/>
    <w:rsid w:val="00E91FE3"/>
    <w:rsid w:val="00E926F6"/>
    <w:rsid w:val="00E92BFA"/>
    <w:rsid w:val="00E92F38"/>
    <w:rsid w:val="00E93E7C"/>
    <w:rsid w:val="00E946B0"/>
    <w:rsid w:val="00E950AA"/>
    <w:rsid w:val="00E955DB"/>
    <w:rsid w:val="00E959CF"/>
    <w:rsid w:val="00E95DCF"/>
    <w:rsid w:val="00E96AC4"/>
    <w:rsid w:val="00EA1CDE"/>
    <w:rsid w:val="00EA25E7"/>
    <w:rsid w:val="00EA26F0"/>
    <w:rsid w:val="00EA274C"/>
    <w:rsid w:val="00EA2E70"/>
    <w:rsid w:val="00EA368A"/>
    <w:rsid w:val="00EA403A"/>
    <w:rsid w:val="00EA41BD"/>
    <w:rsid w:val="00EA4449"/>
    <w:rsid w:val="00EA447B"/>
    <w:rsid w:val="00EA4B68"/>
    <w:rsid w:val="00EA4FA1"/>
    <w:rsid w:val="00EA6293"/>
    <w:rsid w:val="00EA6FEE"/>
    <w:rsid w:val="00EA7392"/>
    <w:rsid w:val="00EA7791"/>
    <w:rsid w:val="00EA7C0F"/>
    <w:rsid w:val="00EB1412"/>
    <w:rsid w:val="00EB1979"/>
    <w:rsid w:val="00EB1CA9"/>
    <w:rsid w:val="00EB257E"/>
    <w:rsid w:val="00EB2B1E"/>
    <w:rsid w:val="00EB2D6B"/>
    <w:rsid w:val="00EB3474"/>
    <w:rsid w:val="00EB3700"/>
    <w:rsid w:val="00EB3F87"/>
    <w:rsid w:val="00EB3FC1"/>
    <w:rsid w:val="00EB4529"/>
    <w:rsid w:val="00EB4836"/>
    <w:rsid w:val="00EB4CDF"/>
    <w:rsid w:val="00EB5911"/>
    <w:rsid w:val="00EB6019"/>
    <w:rsid w:val="00EB66EE"/>
    <w:rsid w:val="00EB6730"/>
    <w:rsid w:val="00EB7011"/>
    <w:rsid w:val="00EB7A4A"/>
    <w:rsid w:val="00EC0011"/>
    <w:rsid w:val="00EC0917"/>
    <w:rsid w:val="00EC0C73"/>
    <w:rsid w:val="00EC1119"/>
    <w:rsid w:val="00EC2695"/>
    <w:rsid w:val="00EC2A9C"/>
    <w:rsid w:val="00EC2FD7"/>
    <w:rsid w:val="00EC35B1"/>
    <w:rsid w:val="00EC41BF"/>
    <w:rsid w:val="00EC4717"/>
    <w:rsid w:val="00EC5C2E"/>
    <w:rsid w:val="00EC6077"/>
    <w:rsid w:val="00EC64D4"/>
    <w:rsid w:val="00EC6644"/>
    <w:rsid w:val="00EC6B03"/>
    <w:rsid w:val="00EC6BE7"/>
    <w:rsid w:val="00EC6EA1"/>
    <w:rsid w:val="00EC72EC"/>
    <w:rsid w:val="00ED02C2"/>
    <w:rsid w:val="00ED03E7"/>
    <w:rsid w:val="00ED1834"/>
    <w:rsid w:val="00ED2C75"/>
    <w:rsid w:val="00ED35D8"/>
    <w:rsid w:val="00ED3DC6"/>
    <w:rsid w:val="00ED4489"/>
    <w:rsid w:val="00ED4A1E"/>
    <w:rsid w:val="00ED5D91"/>
    <w:rsid w:val="00ED6161"/>
    <w:rsid w:val="00ED6346"/>
    <w:rsid w:val="00EE0316"/>
    <w:rsid w:val="00EE04DA"/>
    <w:rsid w:val="00EE04F9"/>
    <w:rsid w:val="00EE084A"/>
    <w:rsid w:val="00EE0C1C"/>
    <w:rsid w:val="00EE0DB8"/>
    <w:rsid w:val="00EE0DE8"/>
    <w:rsid w:val="00EE125E"/>
    <w:rsid w:val="00EE1635"/>
    <w:rsid w:val="00EE1D24"/>
    <w:rsid w:val="00EE1EBF"/>
    <w:rsid w:val="00EE28D8"/>
    <w:rsid w:val="00EE28F9"/>
    <w:rsid w:val="00EE2F21"/>
    <w:rsid w:val="00EE2FBC"/>
    <w:rsid w:val="00EE3007"/>
    <w:rsid w:val="00EE354D"/>
    <w:rsid w:val="00EE3ABA"/>
    <w:rsid w:val="00EE43AC"/>
    <w:rsid w:val="00EE51C9"/>
    <w:rsid w:val="00EE57CC"/>
    <w:rsid w:val="00EE5C20"/>
    <w:rsid w:val="00EE5D5E"/>
    <w:rsid w:val="00EE5FD9"/>
    <w:rsid w:val="00EE72AA"/>
    <w:rsid w:val="00EE770C"/>
    <w:rsid w:val="00EE7B2F"/>
    <w:rsid w:val="00EE7D46"/>
    <w:rsid w:val="00EF1080"/>
    <w:rsid w:val="00EF167E"/>
    <w:rsid w:val="00EF1B74"/>
    <w:rsid w:val="00EF225B"/>
    <w:rsid w:val="00EF2A1D"/>
    <w:rsid w:val="00EF2A32"/>
    <w:rsid w:val="00EF3676"/>
    <w:rsid w:val="00EF3BF4"/>
    <w:rsid w:val="00EF42BF"/>
    <w:rsid w:val="00EF4333"/>
    <w:rsid w:val="00EF4679"/>
    <w:rsid w:val="00EF4736"/>
    <w:rsid w:val="00EF4E6D"/>
    <w:rsid w:val="00EF570A"/>
    <w:rsid w:val="00EF705E"/>
    <w:rsid w:val="00EF70BB"/>
    <w:rsid w:val="00EF7763"/>
    <w:rsid w:val="00EF7B4C"/>
    <w:rsid w:val="00F005BE"/>
    <w:rsid w:val="00F005EC"/>
    <w:rsid w:val="00F010CD"/>
    <w:rsid w:val="00F01EBC"/>
    <w:rsid w:val="00F02BCD"/>
    <w:rsid w:val="00F02D18"/>
    <w:rsid w:val="00F02D87"/>
    <w:rsid w:val="00F031AF"/>
    <w:rsid w:val="00F03674"/>
    <w:rsid w:val="00F0397A"/>
    <w:rsid w:val="00F043FD"/>
    <w:rsid w:val="00F05545"/>
    <w:rsid w:val="00F065B1"/>
    <w:rsid w:val="00F06973"/>
    <w:rsid w:val="00F06BBE"/>
    <w:rsid w:val="00F078A2"/>
    <w:rsid w:val="00F1065B"/>
    <w:rsid w:val="00F1072B"/>
    <w:rsid w:val="00F10BC4"/>
    <w:rsid w:val="00F126D8"/>
    <w:rsid w:val="00F13590"/>
    <w:rsid w:val="00F13A92"/>
    <w:rsid w:val="00F13B82"/>
    <w:rsid w:val="00F1446D"/>
    <w:rsid w:val="00F1478D"/>
    <w:rsid w:val="00F151EC"/>
    <w:rsid w:val="00F153B0"/>
    <w:rsid w:val="00F15420"/>
    <w:rsid w:val="00F1652E"/>
    <w:rsid w:val="00F165CA"/>
    <w:rsid w:val="00F16AC4"/>
    <w:rsid w:val="00F16BEF"/>
    <w:rsid w:val="00F173B0"/>
    <w:rsid w:val="00F20779"/>
    <w:rsid w:val="00F20A47"/>
    <w:rsid w:val="00F21465"/>
    <w:rsid w:val="00F222AF"/>
    <w:rsid w:val="00F22BC8"/>
    <w:rsid w:val="00F22BE8"/>
    <w:rsid w:val="00F23385"/>
    <w:rsid w:val="00F23D92"/>
    <w:rsid w:val="00F2427D"/>
    <w:rsid w:val="00F242BF"/>
    <w:rsid w:val="00F253E1"/>
    <w:rsid w:val="00F2628E"/>
    <w:rsid w:val="00F263EE"/>
    <w:rsid w:val="00F26CDD"/>
    <w:rsid w:val="00F26FEE"/>
    <w:rsid w:val="00F27076"/>
    <w:rsid w:val="00F2795A"/>
    <w:rsid w:val="00F27DCA"/>
    <w:rsid w:val="00F30482"/>
    <w:rsid w:val="00F309A0"/>
    <w:rsid w:val="00F30A6B"/>
    <w:rsid w:val="00F31112"/>
    <w:rsid w:val="00F31487"/>
    <w:rsid w:val="00F32395"/>
    <w:rsid w:val="00F32A5E"/>
    <w:rsid w:val="00F33F18"/>
    <w:rsid w:val="00F33FFA"/>
    <w:rsid w:val="00F34663"/>
    <w:rsid w:val="00F35B08"/>
    <w:rsid w:val="00F35BEC"/>
    <w:rsid w:val="00F369AD"/>
    <w:rsid w:val="00F36B2D"/>
    <w:rsid w:val="00F4008E"/>
    <w:rsid w:val="00F403DD"/>
    <w:rsid w:val="00F40D35"/>
    <w:rsid w:val="00F41351"/>
    <w:rsid w:val="00F4225D"/>
    <w:rsid w:val="00F4228E"/>
    <w:rsid w:val="00F42793"/>
    <w:rsid w:val="00F42C4D"/>
    <w:rsid w:val="00F42DEE"/>
    <w:rsid w:val="00F437D6"/>
    <w:rsid w:val="00F44C73"/>
    <w:rsid w:val="00F44F40"/>
    <w:rsid w:val="00F451F5"/>
    <w:rsid w:val="00F456E1"/>
    <w:rsid w:val="00F457DF"/>
    <w:rsid w:val="00F45D2A"/>
    <w:rsid w:val="00F46B9A"/>
    <w:rsid w:val="00F46ED0"/>
    <w:rsid w:val="00F5174C"/>
    <w:rsid w:val="00F51796"/>
    <w:rsid w:val="00F51BC1"/>
    <w:rsid w:val="00F52673"/>
    <w:rsid w:val="00F5272B"/>
    <w:rsid w:val="00F535AA"/>
    <w:rsid w:val="00F53E7B"/>
    <w:rsid w:val="00F5402C"/>
    <w:rsid w:val="00F54817"/>
    <w:rsid w:val="00F54C63"/>
    <w:rsid w:val="00F54D0C"/>
    <w:rsid w:val="00F54E35"/>
    <w:rsid w:val="00F5530C"/>
    <w:rsid w:val="00F55576"/>
    <w:rsid w:val="00F55668"/>
    <w:rsid w:val="00F55AA5"/>
    <w:rsid w:val="00F56E9E"/>
    <w:rsid w:val="00F571E7"/>
    <w:rsid w:val="00F5775F"/>
    <w:rsid w:val="00F5784F"/>
    <w:rsid w:val="00F579F1"/>
    <w:rsid w:val="00F57C21"/>
    <w:rsid w:val="00F57E43"/>
    <w:rsid w:val="00F604BE"/>
    <w:rsid w:val="00F6066A"/>
    <w:rsid w:val="00F610C2"/>
    <w:rsid w:val="00F61651"/>
    <w:rsid w:val="00F61B87"/>
    <w:rsid w:val="00F63CB6"/>
    <w:rsid w:val="00F655DB"/>
    <w:rsid w:val="00F661DA"/>
    <w:rsid w:val="00F66953"/>
    <w:rsid w:val="00F669D2"/>
    <w:rsid w:val="00F6730C"/>
    <w:rsid w:val="00F673B4"/>
    <w:rsid w:val="00F67748"/>
    <w:rsid w:val="00F6778C"/>
    <w:rsid w:val="00F678B6"/>
    <w:rsid w:val="00F67A27"/>
    <w:rsid w:val="00F67ABA"/>
    <w:rsid w:val="00F70B0F"/>
    <w:rsid w:val="00F7278A"/>
    <w:rsid w:val="00F745FF"/>
    <w:rsid w:val="00F7597A"/>
    <w:rsid w:val="00F75FF9"/>
    <w:rsid w:val="00F761FC"/>
    <w:rsid w:val="00F7673E"/>
    <w:rsid w:val="00F76AE1"/>
    <w:rsid w:val="00F774F9"/>
    <w:rsid w:val="00F80E4A"/>
    <w:rsid w:val="00F81006"/>
    <w:rsid w:val="00F81283"/>
    <w:rsid w:val="00F814D5"/>
    <w:rsid w:val="00F81D83"/>
    <w:rsid w:val="00F82DFA"/>
    <w:rsid w:val="00F83166"/>
    <w:rsid w:val="00F834A9"/>
    <w:rsid w:val="00F838FA"/>
    <w:rsid w:val="00F83C88"/>
    <w:rsid w:val="00F83F18"/>
    <w:rsid w:val="00F83F26"/>
    <w:rsid w:val="00F84331"/>
    <w:rsid w:val="00F85E6C"/>
    <w:rsid w:val="00F85FC4"/>
    <w:rsid w:val="00F869C6"/>
    <w:rsid w:val="00F879CC"/>
    <w:rsid w:val="00F903B2"/>
    <w:rsid w:val="00F90B2A"/>
    <w:rsid w:val="00F91173"/>
    <w:rsid w:val="00F911D9"/>
    <w:rsid w:val="00F915A6"/>
    <w:rsid w:val="00F91C4F"/>
    <w:rsid w:val="00F91DE2"/>
    <w:rsid w:val="00F9263D"/>
    <w:rsid w:val="00F926CC"/>
    <w:rsid w:val="00F94019"/>
    <w:rsid w:val="00F94112"/>
    <w:rsid w:val="00F94526"/>
    <w:rsid w:val="00F945AE"/>
    <w:rsid w:val="00F94869"/>
    <w:rsid w:val="00F94E3E"/>
    <w:rsid w:val="00F969FA"/>
    <w:rsid w:val="00F96C52"/>
    <w:rsid w:val="00F96CE7"/>
    <w:rsid w:val="00F9701B"/>
    <w:rsid w:val="00F97DB2"/>
    <w:rsid w:val="00FA0A10"/>
    <w:rsid w:val="00FA0E9F"/>
    <w:rsid w:val="00FA11A7"/>
    <w:rsid w:val="00FA12CF"/>
    <w:rsid w:val="00FA22B5"/>
    <w:rsid w:val="00FA257C"/>
    <w:rsid w:val="00FA2640"/>
    <w:rsid w:val="00FA292E"/>
    <w:rsid w:val="00FA3665"/>
    <w:rsid w:val="00FA37BB"/>
    <w:rsid w:val="00FA3C01"/>
    <w:rsid w:val="00FA3CC7"/>
    <w:rsid w:val="00FA4EB9"/>
    <w:rsid w:val="00FA5739"/>
    <w:rsid w:val="00FA5B23"/>
    <w:rsid w:val="00FA5C58"/>
    <w:rsid w:val="00FA5D41"/>
    <w:rsid w:val="00FA60FF"/>
    <w:rsid w:val="00FA64EA"/>
    <w:rsid w:val="00FA6FCB"/>
    <w:rsid w:val="00FA726E"/>
    <w:rsid w:val="00FA72EE"/>
    <w:rsid w:val="00FA7479"/>
    <w:rsid w:val="00FB071D"/>
    <w:rsid w:val="00FB0B68"/>
    <w:rsid w:val="00FB1D33"/>
    <w:rsid w:val="00FB27F7"/>
    <w:rsid w:val="00FB2C8B"/>
    <w:rsid w:val="00FB3129"/>
    <w:rsid w:val="00FB3AAA"/>
    <w:rsid w:val="00FB49F3"/>
    <w:rsid w:val="00FB4F4F"/>
    <w:rsid w:val="00FB512A"/>
    <w:rsid w:val="00FB6218"/>
    <w:rsid w:val="00FB6F33"/>
    <w:rsid w:val="00FB70E4"/>
    <w:rsid w:val="00FB74BF"/>
    <w:rsid w:val="00FB74D7"/>
    <w:rsid w:val="00FB7773"/>
    <w:rsid w:val="00FB7B42"/>
    <w:rsid w:val="00FC0516"/>
    <w:rsid w:val="00FC129D"/>
    <w:rsid w:val="00FC16CD"/>
    <w:rsid w:val="00FC25E7"/>
    <w:rsid w:val="00FC2766"/>
    <w:rsid w:val="00FC2A1C"/>
    <w:rsid w:val="00FC31BE"/>
    <w:rsid w:val="00FC3485"/>
    <w:rsid w:val="00FC37CF"/>
    <w:rsid w:val="00FC39C9"/>
    <w:rsid w:val="00FC50ED"/>
    <w:rsid w:val="00FC51B2"/>
    <w:rsid w:val="00FC53DF"/>
    <w:rsid w:val="00FC598F"/>
    <w:rsid w:val="00FC709B"/>
    <w:rsid w:val="00FC71A1"/>
    <w:rsid w:val="00FD0D1C"/>
    <w:rsid w:val="00FD135D"/>
    <w:rsid w:val="00FD15B3"/>
    <w:rsid w:val="00FD163B"/>
    <w:rsid w:val="00FD1952"/>
    <w:rsid w:val="00FD1AF5"/>
    <w:rsid w:val="00FD30DE"/>
    <w:rsid w:val="00FD4678"/>
    <w:rsid w:val="00FD48A1"/>
    <w:rsid w:val="00FD4B41"/>
    <w:rsid w:val="00FD52F1"/>
    <w:rsid w:val="00FD5B7E"/>
    <w:rsid w:val="00FD5EBB"/>
    <w:rsid w:val="00FD65DF"/>
    <w:rsid w:val="00FD69D0"/>
    <w:rsid w:val="00FD6D2D"/>
    <w:rsid w:val="00FD707B"/>
    <w:rsid w:val="00FD7274"/>
    <w:rsid w:val="00FD7D12"/>
    <w:rsid w:val="00FE0051"/>
    <w:rsid w:val="00FE0347"/>
    <w:rsid w:val="00FE072C"/>
    <w:rsid w:val="00FE1163"/>
    <w:rsid w:val="00FE1293"/>
    <w:rsid w:val="00FE1E1F"/>
    <w:rsid w:val="00FE3D9C"/>
    <w:rsid w:val="00FE40DF"/>
    <w:rsid w:val="00FE4546"/>
    <w:rsid w:val="00FE4941"/>
    <w:rsid w:val="00FE59B0"/>
    <w:rsid w:val="00FE717B"/>
    <w:rsid w:val="00FE7544"/>
    <w:rsid w:val="00FE7BEE"/>
    <w:rsid w:val="00FF00C8"/>
    <w:rsid w:val="00FF0154"/>
    <w:rsid w:val="00FF08AF"/>
    <w:rsid w:val="00FF0E8C"/>
    <w:rsid w:val="00FF185C"/>
    <w:rsid w:val="00FF3CB9"/>
    <w:rsid w:val="00FF4516"/>
    <w:rsid w:val="00FF4646"/>
    <w:rsid w:val="00FF48FC"/>
    <w:rsid w:val="00FF4C91"/>
    <w:rsid w:val="00FF63BE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4F5699"/>
  <w15:docId w15:val="{7926A81F-48EA-47A2-BBDA-51E9953B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A1"/>
    <w:rPr>
      <w:rFonts w:asciiTheme="minorHAnsi" w:hAnsiTheme="minorHAnsi" w:cs="Arial"/>
      <w:sz w:val="16"/>
      <w:szCs w:val="16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82E8D"/>
    <w:pPr>
      <w:keepNext/>
      <w:numPr>
        <w:numId w:val="1"/>
      </w:numPr>
      <w:tabs>
        <w:tab w:val="clear" w:pos="993"/>
        <w:tab w:val="num" w:pos="851"/>
      </w:tabs>
      <w:spacing w:before="60" w:after="60"/>
      <w:ind w:left="851"/>
      <w:outlineLvl w:val="0"/>
    </w:pPr>
    <w:rPr>
      <w:rFonts w:eastAsia="Times New Roman"/>
      <w:b/>
      <w:color w:val="0000FF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DF1617"/>
    <w:pPr>
      <w:keepNext/>
      <w:numPr>
        <w:ilvl w:val="1"/>
        <w:numId w:val="1"/>
      </w:numPr>
      <w:tabs>
        <w:tab w:val="left" w:pos="900"/>
      </w:tabs>
      <w:spacing w:before="120" w:after="60"/>
      <w:outlineLvl w:val="1"/>
    </w:pPr>
    <w:rPr>
      <w:rFonts w:eastAsia="Times New Roman"/>
      <w:b/>
      <w:bCs/>
      <w:iCs/>
      <w:color w:val="0000FF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DF1617"/>
    <w:pPr>
      <w:keepNext/>
      <w:numPr>
        <w:ilvl w:val="2"/>
        <w:numId w:val="1"/>
      </w:numPr>
      <w:tabs>
        <w:tab w:val="clear" w:pos="941"/>
        <w:tab w:val="num" w:pos="851"/>
      </w:tabs>
      <w:spacing w:after="72" w:line="238" w:lineRule="atLeast"/>
      <w:ind w:left="851"/>
      <w:outlineLvl w:val="2"/>
    </w:pPr>
    <w:rPr>
      <w:rFonts w:eastAsia="Times New Roman"/>
      <w:b/>
      <w:noProof/>
      <w:color w:val="0000FF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512C7B"/>
    <w:pPr>
      <w:keepNext/>
      <w:numPr>
        <w:ilvl w:val="3"/>
        <w:numId w:val="1"/>
      </w:numPr>
      <w:spacing w:before="120" w:after="60"/>
      <w:outlineLvl w:val="3"/>
    </w:pPr>
    <w:rPr>
      <w:rFonts w:eastAsia="Times New Roman"/>
      <w:b/>
      <w:color w:val="0000FF"/>
      <w:szCs w:val="2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04982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34D0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2E8D"/>
    <w:rPr>
      <w:rFonts w:asciiTheme="minorHAnsi" w:eastAsia="Times New Roman" w:hAnsiTheme="minorHAnsi" w:cs="Arial"/>
      <w:b/>
      <w:color w:val="0000FF"/>
      <w:kern w:val="32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DF1617"/>
    <w:rPr>
      <w:rFonts w:asciiTheme="minorHAnsi" w:eastAsia="Times New Roman" w:hAnsiTheme="minorHAnsi" w:cs="Arial"/>
      <w:b/>
      <w:bCs/>
      <w:iCs/>
      <w:color w:val="0000F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F1617"/>
    <w:rPr>
      <w:rFonts w:asciiTheme="minorHAnsi" w:eastAsia="Times New Roman" w:hAnsiTheme="minorHAnsi" w:cs="Arial"/>
      <w:b/>
      <w:noProof/>
      <w:color w:val="0000F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12C7B"/>
    <w:rPr>
      <w:rFonts w:asciiTheme="minorHAnsi" w:eastAsia="Times New Roman" w:hAnsiTheme="minorHAnsi" w:cs="Arial"/>
      <w:b/>
      <w:color w:val="0000FF"/>
      <w:sz w:val="16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604982"/>
    <w:rPr>
      <w:rFonts w:ascii="Cambria" w:eastAsia="Times New Roman" w:hAnsi="Cambria" w:cs="Times New Roman"/>
      <w:color w:val="243F60"/>
      <w:sz w:val="16"/>
      <w:szCs w:val="1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D09"/>
    <w:rPr>
      <w:rFonts w:asciiTheme="majorHAnsi" w:eastAsiaTheme="majorEastAsia" w:hAnsiTheme="majorHAnsi" w:cstheme="majorBidi"/>
      <w:i/>
      <w:iCs/>
      <w:color w:val="243F60" w:themeColor="accent1" w:themeShade="7F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20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2D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02D8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F47A1"/>
    <w:pPr>
      <w:tabs>
        <w:tab w:val="left" w:pos="660"/>
        <w:tab w:val="right" w:leader="dot" w:pos="10206"/>
      </w:tabs>
      <w:spacing w:before="60"/>
    </w:pPr>
    <w:rPr>
      <w:b/>
      <w:noProof/>
      <w:color w:val="0000FF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47A1"/>
    <w:pPr>
      <w:tabs>
        <w:tab w:val="left" w:pos="660"/>
        <w:tab w:val="right" w:leader="dot" w:pos="10206"/>
      </w:tabs>
      <w:ind w:left="160"/>
    </w:pPr>
    <w:rPr>
      <w:rFonts w:ascii="Arial" w:hAnsi="Arial" w:cs="Times New Roman"/>
      <w:b/>
      <w:noProof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2D8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F47A1"/>
    <w:pPr>
      <w:tabs>
        <w:tab w:val="left" w:pos="1100"/>
        <w:tab w:val="right" w:leader="dot" w:pos="10206"/>
      </w:tabs>
      <w:ind w:left="442"/>
    </w:pPr>
    <w:rPr>
      <w:rFonts w:ascii="Arial" w:eastAsia="Times New Roman" w:hAnsi="Arial"/>
      <w:b/>
      <w:noProof/>
      <w:color w:val="0000FF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D8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D87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2D87"/>
    <w:rPr>
      <w:vertAlign w:val="superscript"/>
    </w:rPr>
  </w:style>
  <w:style w:type="paragraph" w:styleId="NoSpacing">
    <w:name w:val="No Spacing"/>
    <w:uiPriority w:val="1"/>
    <w:rsid w:val="00943A46"/>
    <w:rPr>
      <w:noProof/>
      <w:szCs w:val="16"/>
      <w:lang w:val="en-GB"/>
    </w:rPr>
  </w:style>
  <w:style w:type="character" w:customStyle="1" w:styleId="a">
    <w:name w:val="a"/>
    <w:basedOn w:val="DefaultParagraphFont"/>
    <w:rsid w:val="00486AE4"/>
  </w:style>
  <w:style w:type="paragraph" w:styleId="NormalWeb">
    <w:name w:val="Normal (Web)"/>
    <w:basedOn w:val="Normal"/>
    <w:uiPriority w:val="99"/>
    <w:unhideWhenUsed/>
    <w:rsid w:val="00BD1FF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2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F3E"/>
    <w:rPr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2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F3E"/>
    <w:rPr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52327"/>
    <w:rPr>
      <w:color w:val="800080"/>
      <w:u w:val="single"/>
    </w:rPr>
  </w:style>
  <w:style w:type="character" w:customStyle="1" w:styleId="skypetbinnertext">
    <w:name w:val="skype_tb_innertext"/>
    <w:basedOn w:val="DefaultParagraphFont"/>
    <w:rsid w:val="00B47F0E"/>
  </w:style>
  <w:style w:type="character" w:styleId="PlaceholderText">
    <w:name w:val="Placeholder Text"/>
    <w:basedOn w:val="DefaultParagraphFont"/>
    <w:uiPriority w:val="99"/>
    <w:semiHidden/>
    <w:rsid w:val="00D92325"/>
    <w:rPr>
      <w:color w:val="808080"/>
    </w:rPr>
  </w:style>
  <w:style w:type="character" w:styleId="Emphasis">
    <w:name w:val="Emphasis"/>
    <w:basedOn w:val="DefaultParagraphFont"/>
    <w:uiPriority w:val="20"/>
    <w:qFormat/>
    <w:rsid w:val="007D3152"/>
    <w:rPr>
      <w:i/>
      <w:iCs/>
    </w:rPr>
  </w:style>
  <w:style w:type="character" w:customStyle="1" w:styleId="h3">
    <w:name w:val="h3"/>
    <w:basedOn w:val="DefaultParagraphFont"/>
    <w:rsid w:val="00C876D5"/>
  </w:style>
  <w:style w:type="paragraph" w:customStyle="1" w:styleId="style1">
    <w:name w:val="style1"/>
    <w:basedOn w:val="Normal"/>
    <w:rsid w:val="00C847E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yle2">
    <w:name w:val="style2"/>
    <w:basedOn w:val="Normal"/>
    <w:rsid w:val="00C847E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tyle21">
    <w:name w:val="style21"/>
    <w:basedOn w:val="DefaultParagraphFont"/>
    <w:rsid w:val="00C847EA"/>
  </w:style>
  <w:style w:type="character" w:styleId="Strong">
    <w:name w:val="Strong"/>
    <w:basedOn w:val="DefaultParagraphFont"/>
    <w:uiPriority w:val="22"/>
    <w:qFormat/>
    <w:rsid w:val="00C847EA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162341"/>
    <w:pPr>
      <w:spacing w:after="100" w:line="276" w:lineRule="auto"/>
      <w:ind w:left="660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62341"/>
    <w:pPr>
      <w:spacing w:after="100" w:line="276" w:lineRule="auto"/>
      <w:ind w:left="880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62341"/>
    <w:pPr>
      <w:spacing w:after="100" w:line="276" w:lineRule="auto"/>
      <w:ind w:left="1100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62341"/>
    <w:pPr>
      <w:spacing w:after="100" w:line="276" w:lineRule="auto"/>
      <w:ind w:left="1320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62341"/>
    <w:pPr>
      <w:spacing w:after="100" w:line="276" w:lineRule="auto"/>
      <w:ind w:left="1540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62341"/>
    <w:pPr>
      <w:spacing w:after="100" w:line="276" w:lineRule="auto"/>
      <w:ind w:left="1760"/>
    </w:pPr>
    <w:rPr>
      <w:rFonts w:ascii="Calibri" w:eastAsia="Times New Roman" w:hAnsi="Calibri" w:cs="Times New Roman"/>
      <w:sz w:val="22"/>
      <w:szCs w:val="22"/>
      <w:lang w:val="en-US"/>
    </w:rPr>
  </w:style>
  <w:style w:type="paragraph" w:customStyle="1" w:styleId="style18">
    <w:name w:val="style18"/>
    <w:basedOn w:val="Normal"/>
    <w:rsid w:val="00A8458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yle14">
    <w:name w:val="style14"/>
    <w:basedOn w:val="Normal"/>
    <w:rsid w:val="00A8458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yle15">
    <w:name w:val="style15"/>
    <w:basedOn w:val="Normal"/>
    <w:rsid w:val="009B6A0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ck">
    <w:name w:val="deck"/>
    <w:basedOn w:val="Normal"/>
    <w:rsid w:val="008A07A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aption1">
    <w:name w:val="Caption1"/>
    <w:basedOn w:val="Normal"/>
    <w:rsid w:val="008A07A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yle8">
    <w:name w:val="style8"/>
    <w:basedOn w:val="Normal"/>
    <w:rsid w:val="0028056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B1788B"/>
  </w:style>
  <w:style w:type="paragraph" w:customStyle="1" w:styleId="center">
    <w:name w:val="center"/>
    <w:basedOn w:val="Normal"/>
    <w:rsid w:val="00C9277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np-articles-copies-subhead">
    <w:name w:val="bnp-articles-copies-subhead"/>
    <w:basedOn w:val="DefaultParagraphFont"/>
    <w:rsid w:val="00730A71"/>
  </w:style>
  <w:style w:type="character" w:customStyle="1" w:styleId="bnp-images-description">
    <w:name w:val="bnp-images-description"/>
    <w:basedOn w:val="DefaultParagraphFont"/>
    <w:rsid w:val="00730A71"/>
  </w:style>
  <w:style w:type="character" w:styleId="HTMLCite">
    <w:name w:val="HTML Cite"/>
    <w:basedOn w:val="DefaultParagraphFont"/>
    <w:uiPriority w:val="99"/>
    <w:semiHidden/>
    <w:unhideWhenUsed/>
    <w:rsid w:val="001E4968"/>
    <w:rPr>
      <w:i/>
      <w:iCs/>
    </w:rPr>
  </w:style>
  <w:style w:type="paragraph" w:customStyle="1" w:styleId="Default">
    <w:name w:val="Default"/>
    <w:rsid w:val="0024429E"/>
    <w:pPr>
      <w:autoSpaceDE w:val="0"/>
      <w:autoSpaceDN w:val="0"/>
      <w:adjustRightInd w:val="0"/>
    </w:pPr>
    <w:rPr>
      <w:rFonts w:ascii="Delicious" w:hAnsi="Delicious" w:cs="Delicious"/>
      <w:color w:val="000000"/>
      <w:sz w:val="24"/>
      <w:szCs w:val="24"/>
    </w:rPr>
  </w:style>
  <w:style w:type="character" w:customStyle="1" w:styleId="mcontent">
    <w:name w:val="mcontent"/>
    <w:basedOn w:val="DefaultParagraphFont"/>
    <w:rsid w:val="000A15C0"/>
  </w:style>
  <w:style w:type="paragraph" w:styleId="DocumentMap">
    <w:name w:val="Document Map"/>
    <w:basedOn w:val="Normal"/>
    <w:link w:val="DocumentMapChar"/>
    <w:uiPriority w:val="99"/>
    <w:semiHidden/>
    <w:unhideWhenUsed/>
    <w:rsid w:val="00D625D0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25D0"/>
    <w:rPr>
      <w:rFonts w:ascii="Tahoma" w:hAnsi="Tahoma" w:cs="Tahoma"/>
      <w:sz w:val="16"/>
      <w:szCs w:val="16"/>
      <w:lang w:val="en-GB"/>
    </w:rPr>
  </w:style>
  <w:style w:type="character" w:customStyle="1" w:styleId="mw-headline">
    <w:name w:val="mw-headline"/>
    <w:basedOn w:val="DefaultParagraphFont"/>
    <w:rsid w:val="0099037D"/>
  </w:style>
  <w:style w:type="character" w:customStyle="1" w:styleId="apple-style-span">
    <w:name w:val="apple-style-span"/>
    <w:basedOn w:val="DefaultParagraphFont"/>
    <w:rsid w:val="00797E33"/>
  </w:style>
  <w:style w:type="character" w:customStyle="1" w:styleId="apple-converted-space">
    <w:name w:val="apple-converted-space"/>
    <w:basedOn w:val="DefaultParagraphFont"/>
    <w:rsid w:val="00797E33"/>
  </w:style>
  <w:style w:type="character" w:customStyle="1" w:styleId="headline1">
    <w:name w:val="headline1"/>
    <w:basedOn w:val="DefaultParagraphFont"/>
    <w:rsid w:val="00460F85"/>
  </w:style>
  <w:style w:type="character" w:customStyle="1" w:styleId="head">
    <w:name w:val="head"/>
    <w:basedOn w:val="DefaultParagraphFont"/>
    <w:rsid w:val="00C16B1A"/>
  </w:style>
  <w:style w:type="character" w:customStyle="1" w:styleId="editsection">
    <w:name w:val="editsection"/>
    <w:basedOn w:val="DefaultParagraphFont"/>
    <w:rsid w:val="00C16B1A"/>
  </w:style>
  <w:style w:type="paragraph" w:customStyle="1" w:styleId="1A-Calibri-12Pt">
    <w:name w:val="1A-Calibri-12Pt"/>
    <w:basedOn w:val="Normal"/>
    <w:link w:val="1A-Calibri-12PtChar"/>
    <w:rsid w:val="00A42E97"/>
    <w:pPr>
      <w:jc w:val="both"/>
    </w:pPr>
    <w:rPr>
      <w:rFonts w:eastAsiaTheme="minorHAnsi" w:cstheme="minorBidi"/>
      <w:sz w:val="24"/>
      <w:szCs w:val="22"/>
    </w:rPr>
  </w:style>
  <w:style w:type="character" w:customStyle="1" w:styleId="1A-Calibri-12PtChar">
    <w:name w:val="1A-Calibri-12Pt Char"/>
    <w:basedOn w:val="DefaultParagraphFont"/>
    <w:link w:val="1A-Calibri-12Pt"/>
    <w:rsid w:val="00A42E97"/>
    <w:rPr>
      <w:rFonts w:asciiTheme="minorHAnsi" w:eastAsiaTheme="minorHAnsi" w:hAnsiTheme="minorHAnsi" w:cstheme="minorBidi"/>
      <w:sz w:val="24"/>
      <w:szCs w:val="22"/>
      <w:lang w:val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6541F"/>
    <w:pPr>
      <w:pBdr>
        <w:bottom w:val="single" w:sz="6" w:space="1" w:color="auto"/>
      </w:pBdr>
      <w:jc w:val="center"/>
    </w:pPr>
    <w:rPr>
      <w:rFonts w:ascii="Arial" w:eastAsia="Times New Roman" w:hAnsi="Arial"/>
      <w:vanish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6541F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86541F"/>
  </w:style>
  <w:style w:type="character" w:customStyle="1" w:styleId="yes">
    <w:name w:val="yes"/>
    <w:basedOn w:val="DefaultParagraphFont"/>
    <w:rsid w:val="0086541F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6541F"/>
    <w:pPr>
      <w:pBdr>
        <w:top w:val="single" w:sz="6" w:space="1" w:color="auto"/>
      </w:pBdr>
      <w:jc w:val="center"/>
    </w:pPr>
    <w:rPr>
      <w:rFonts w:ascii="Arial" w:eastAsia="Times New Roman" w:hAnsi="Arial"/>
      <w:vanish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6541F"/>
    <w:rPr>
      <w:rFonts w:ascii="Arial" w:eastAsia="Times New Roman" w:hAnsi="Arial" w:cs="Arial"/>
      <w:vanish/>
      <w:sz w:val="16"/>
      <w:szCs w:val="16"/>
    </w:rPr>
  </w:style>
  <w:style w:type="paragraph" w:customStyle="1" w:styleId="sku">
    <w:name w:val="sku"/>
    <w:basedOn w:val="Normal"/>
    <w:rsid w:val="003F73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B3F"/>
    <w:rPr>
      <w:rFonts w:ascii="Courier New" w:eastAsia="Times New Roman" w:hAnsi="Courier New" w:cs="Courier New"/>
    </w:rPr>
  </w:style>
  <w:style w:type="paragraph" w:customStyle="1" w:styleId="section1">
    <w:name w:val="section1"/>
    <w:basedOn w:val="Normal"/>
    <w:uiPriority w:val="99"/>
    <w:rsid w:val="00C144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eck-compare-1">
    <w:name w:val="check-compare-1"/>
    <w:basedOn w:val="DefaultParagraphFont"/>
    <w:rsid w:val="00FE40DF"/>
  </w:style>
  <w:style w:type="paragraph" w:customStyle="1" w:styleId="desc">
    <w:name w:val="desc"/>
    <w:basedOn w:val="Normal"/>
    <w:rsid w:val="00FE40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ef">
    <w:name w:val="ref"/>
    <w:basedOn w:val="Normal"/>
    <w:rsid w:val="00FE40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con-info">
    <w:name w:val="icon-info"/>
    <w:basedOn w:val="Normal"/>
    <w:rsid w:val="00FE40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ack">
    <w:name w:val="back"/>
    <w:basedOn w:val="Normal"/>
    <w:rsid w:val="005973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">
    <w:name w:val="content"/>
    <w:basedOn w:val="DefaultParagraphFont"/>
    <w:rsid w:val="00F61B87"/>
  </w:style>
  <w:style w:type="paragraph" w:styleId="PlainText">
    <w:name w:val="Plain Text"/>
    <w:basedOn w:val="Normal"/>
    <w:link w:val="PlainTextChar"/>
    <w:uiPriority w:val="99"/>
    <w:unhideWhenUsed/>
    <w:rsid w:val="006A0F1E"/>
    <w:pPr>
      <w:jc w:val="both"/>
    </w:pPr>
    <w:rPr>
      <w:rFonts w:ascii="Consolas" w:eastAsia="Times New Roman" w:hAnsi="Consolas" w:cs="Times New Roman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6A0F1E"/>
    <w:rPr>
      <w:rFonts w:ascii="Consolas" w:eastAsia="Times New Roman" w:hAnsi="Consolas"/>
      <w:sz w:val="21"/>
      <w:szCs w:val="21"/>
      <w:lang w:val="en-GB" w:eastAsia="en-GB"/>
    </w:rPr>
  </w:style>
  <w:style w:type="table" w:styleId="TableGrid">
    <w:name w:val="Table Grid"/>
    <w:basedOn w:val="TableNormal"/>
    <w:uiPriority w:val="59"/>
    <w:rsid w:val="00D90A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graytextbold">
    <w:name w:val="graytextbold"/>
    <w:basedOn w:val="Normal"/>
    <w:rsid w:val="00BE20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ertextbold">
    <w:name w:val="markertextbold"/>
    <w:basedOn w:val="DefaultParagraphFont"/>
    <w:rsid w:val="00BE20EC"/>
  </w:style>
  <w:style w:type="character" w:customStyle="1" w:styleId="defaulttext">
    <w:name w:val="defaulttext"/>
    <w:basedOn w:val="DefaultParagraphFont"/>
    <w:rsid w:val="00BE20EC"/>
  </w:style>
  <w:style w:type="paragraph" w:customStyle="1" w:styleId="paragraphheadlinenopadding">
    <w:name w:val="paragraphheadlinenopadding"/>
    <w:basedOn w:val="Normal"/>
    <w:rsid w:val="00BE20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text1">
    <w:name w:val="defaulttext1"/>
    <w:basedOn w:val="Normal"/>
    <w:rsid w:val="00BE20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efaulttextbold">
    <w:name w:val="defaulttextbold"/>
    <w:basedOn w:val="DefaultParagraphFont"/>
    <w:rsid w:val="00BE20EC"/>
  </w:style>
  <w:style w:type="character" w:customStyle="1" w:styleId="headlinezusatz">
    <w:name w:val="headlinezusatz"/>
    <w:basedOn w:val="DefaultParagraphFont"/>
    <w:rsid w:val="00BE20EC"/>
  </w:style>
  <w:style w:type="character" w:customStyle="1" w:styleId="marker">
    <w:name w:val="marker"/>
    <w:basedOn w:val="DefaultParagraphFont"/>
    <w:rsid w:val="00BE20EC"/>
  </w:style>
  <w:style w:type="character" w:customStyle="1" w:styleId="bold">
    <w:name w:val="bold"/>
    <w:basedOn w:val="DefaultParagraphFont"/>
    <w:rsid w:val="00BE20EC"/>
  </w:style>
  <w:style w:type="character" w:customStyle="1" w:styleId="boldtxt">
    <w:name w:val="boldtxt"/>
    <w:basedOn w:val="DefaultParagraphFont"/>
    <w:rsid w:val="00A03562"/>
  </w:style>
  <w:style w:type="character" w:customStyle="1" w:styleId="small">
    <w:name w:val="small"/>
    <w:basedOn w:val="DefaultParagraphFont"/>
    <w:rsid w:val="00A03562"/>
  </w:style>
  <w:style w:type="character" w:customStyle="1" w:styleId="red">
    <w:name w:val="red"/>
    <w:basedOn w:val="DefaultParagraphFont"/>
    <w:rsid w:val="00A03562"/>
  </w:style>
  <w:style w:type="paragraph" w:customStyle="1" w:styleId="heading">
    <w:name w:val="heading"/>
    <w:basedOn w:val="Normal"/>
    <w:rsid w:val="002D12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textbold">
    <w:name w:val="bodytext_bold"/>
    <w:basedOn w:val="Normal"/>
    <w:rsid w:val="008572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fproductdetaillink">
    <w:name w:val="mfproductdetaillink"/>
    <w:basedOn w:val="DefaultParagraphFont"/>
    <w:rsid w:val="0004786A"/>
  </w:style>
  <w:style w:type="character" w:customStyle="1" w:styleId="nowrap">
    <w:name w:val="nowrap"/>
    <w:basedOn w:val="DefaultParagraphFont"/>
    <w:rsid w:val="0004786A"/>
  </w:style>
  <w:style w:type="character" w:customStyle="1" w:styleId="tab1">
    <w:name w:val="tab1"/>
    <w:basedOn w:val="DefaultParagraphFont"/>
    <w:rsid w:val="0067417E"/>
  </w:style>
  <w:style w:type="character" w:customStyle="1" w:styleId="thinsp">
    <w:name w:val="thinsp"/>
    <w:basedOn w:val="DefaultParagraphFont"/>
    <w:rsid w:val="0067417E"/>
  </w:style>
  <w:style w:type="paragraph" w:customStyle="1" w:styleId="HeadingR1Char">
    <w:name w:val="Heading R1 Char"/>
    <w:basedOn w:val="Heading1"/>
    <w:autoRedefine/>
    <w:rsid w:val="000C5689"/>
    <w:pPr>
      <w:numPr>
        <w:numId w:val="2"/>
      </w:numPr>
      <w:tabs>
        <w:tab w:val="left" w:pos="1980"/>
      </w:tabs>
    </w:pPr>
    <w:rPr>
      <w:kern w:val="0"/>
      <w:lang w:val="en-US"/>
    </w:rPr>
  </w:style>
  <w:style w:type="paragraph" w:customStyle="1" w:styleId="HeadingR111">
    <w:name w:val="Heading R111"/>
    <w:basedOn w:val="Header"/>
    <w:autoRedefine/>
    <w:rsid w:val="000C5689"/>
    <w:pPr>
      <w:tabs>
        <w:tab w:val="clear" w:pos="4680"/>
        <w:tab w:val="clear" w:pos="9360"/>
        <w:tab w:val="num" w:pos="567"/>
        <w:tab w:val="left" w:pos="900"/>
        <w:tab w:val="center" w:pos="4320"/>
        <w:tab w:val="right" w:pos="8640"/>
      </w:tabs>
      <w:ind w:left="567" w:hanging="567"/>
    </w:pPr>
    <w:rPr>
      <w:rFonts w:ascii="Arial" w:eastAsia="Times New Roman" w:hAnsi="Arial"/>
      <w:b/>
      <w:sz w:val="20"/>
      <w:szCs w:val="20"/>
      <w:lang w:val="en-US"/>
    </w:rPr>
  </w:style>
  <w:style w:type="paragraph" w:customStyle="1" w:styleId="HeadingR11">
    <w:name w:val="Heading R11"/>
    <w:basedOn w:val="Header"/>
    <w:autoRedefine/>
    <w:rsid w:val="000C5689"/>
    <w:pPr>
      <w:tabs>
        <w:tab w:val="clear" w:pos="4680"/>
        <w:tab w:val="clear" w:pos="9360"/>
        <w:tab w:val="num" w:pos="567"/>
        <w:tab w:val="left" w:pos="900"/>
        <w:tab w:val="center" w:pos="4320"/>
        <w:tab w:val="right" w:pos="8640"/>
      </w:tabs>
      <w:ind w:left="1304" w:hanging="1304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text">
    <w:name w:val="text"/>
    <w:basedOn w:val="Normal"/>
    <w:rsid w:val="00C22D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yle48">
    <w:name w:val="style48"/>
    <w:basedOn w:val="Normal"/>
    <w:rsid w:val="00261C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22">
    <w:name w:val="style22"/>
    <w:basedOn w:val="DefaultParagraphFont"/>
    <w:rsid w:val="00261CC2"/>
  </w:style>
  <w:style w:type="character" w:customStyle="1" w:styleId="style49">
    <w:name w:val="style49"/>
    <w:basedOn w:val="DefaultParagraphFont"/>
    <w:rsid w:val="00261CC2"/>
  </w:style>
  <w:style w:type="character" w:customStyle="1" w:styleId="style66">
    <w:name w:val="style66"/>
    <w:basedOn w:val="DefaultParagraphFont"/>
    <w:rsid w:val="00261CC2"/>
  </w:style>
  <w:style w:type="paragraph" w:customStyle="1" w:styleId="style54">
    <w:name w:val="style54"/>
    <w:basedOn w:val="Normal"/>
    <w:rsid w:val="00261C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55">
    <w:name w:val="style55"/>
    <w:basedOn w:val="DefaultParagraphFont"/>
    <w:rsid w:val="00261CC2"/>
  </w:style>
  <w:style w:type="character" w:customStyle="1" w:styleId="style61">
    <w:name w:val="style61"/>
    <w:basedOn w:val="DefaultParagraphFont"/>
    <w:rsid w:val="00261CC2"/>
  </w:style>
  <w:style w:type="character" w:customStyle="1" w:styleId="style67">
    <w:name w:val="style67"/>
    <w:basedOn w:val="DefaultParagraphFont"/>
    <w:rsid w:val="00261CC2"/>
  </w:style>
  <w:style w:type="paragraph" w:customStyle="1" w:styleId="style63">
    <w:name w:val="style63"/>
    <w:basedOn w:val="Normal"/>
    <w:rsid w:val="00261C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acer">
    <w:name w:val="spacer"/>
    <w:basedOn w:val="Normal"/>
    <w:rsid w:val="002255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rsid w:val="00E35167"/>
    <w:pPr>
      <w:spacing w:after="120" w:line="228" w:lineRule="auto"/>
      <w:ind w:firstLine="288"/>
      <w:jc w:val="both"/>
    </w:pPr>
    <w:rPr>
      <w:rFonts w:ascii="Times New Roman" w:eastAsia="Times New Roman" w:hAnsi="Times New Roman" w:cs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35167"/>
    <w:rPr>
      <w:rFonts w:ascii="Times New Roman" w:eastAsia="Times New Roman" w:hAnsi="Times New Roman"/>
      <w:spacing w:val="-1"/>
    </w:rPr>
  </w:style>
  <w:style w:type="paragraph" w:customStyle="1" w:styleId="TableTitle">
    <w:name w:val="Table Title"/>
    <w:basedOn w:val="Normal"/>
    <w:rsid w:val="00E35167"/>
    <w:pPr>
      <w:autoSpaceDE w:val="0"/>
      <w:autoSpaceDN w:val="0"/>
      <w:jc w:val="center"/>
    </w:pPr>
    <w:rPr>
      <w:rFonts w:ascii="Times New Roman" w:eastAsia="Times New Roman" w:hAnsi="Times New Roman" w:cs="Times New Roman"/>
      <w:smallCaps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C5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C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C2E"/>
    <w:rPr>
      <w:rFonts w:asciiTheme="minorHAnsi" w:hAnsiTheme="minorHAnsi" w:cs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C2E"/>
    <w:rPr>
      <w:rFonts w:asciiTheme="minorHAnsi" w:hAnsiTheme="minorHAnsi" w:cs="Arial"/>
      <w:b/>
      <w:bCs/>
      <w:lang w:val="en-GB"/>
    </w:rPr>
  </w:style>
  <w:style w:type="character" w:customStyle="1" w:styleId="toctoggle">
    <w:name w:val="toctoggle"/>
    <w:basedOn w:val="DefaultParagraphFont"/>
    <w:rsid w:val="00CD2C1C"/>
  </w:style>
  <w:style w:type="character" w:customStyle="1" w:styleId="tocnumber">
    <w:name w:val="tocnumber"/>
    <w:basedOn w:val="DefaultParagraphFont"/>
    <w:rsid w:val="00CD2C1C"/>
  </w:style>
  <w:style w:type="character" w:customStyle="1" w:styleId="toctext">
    <w:name w:val="toctext"/>
    <w:basedOn w:val="DefaultParagraphFont"/>
    <w:rsid w:val="00CD2C1C"/>
  </w:style>
  <w:style w:type="paragraph" w:customStyle="1" w:styleId="10-Normal">
    <w:name w:val="10-Normal"/>
    <w:basedOn w:val="Normal"/>
    <w:link w:val="10-NormalChar"/>
    <w:rsid w:val="004E4185"/>
    <w:rPr>
      <w:rFonts w:eastAsiaTheme="minorHAnsi" w:cstheme="minorBidi"/>
    </w:rPr>
  </w:style>
  <w:style w:type="character" w:customStyle="1" w:styleId="10-NormalChar">
    <w:name w:val="10-Normal Char"/>
    <w:basedOn w:val="DefaultParagraphFont"/>
    <w:link w:val="10-Normal"/>
    <w:rsid w:val="004E4185"/>
    <w:rPr>
      <w:rFonts w:asciiTheme="minorHAnsi" w:eastAsiaTheme="minorHAnsi" w:hAnsiTheme="minorHAnsi" w:cstheme="minorBidi"/>
      <w:sz w:val="16"/>
      <w:szCs w:val="16"/>
      <w:lang w:val="en-GB"/>
    </w:rPr>
  </w:style>
  <w:style w:type="character" w:customStyle="1" w:styleId="longtext">
    <w:name w:val="long_text"/>
    <w:basedOn w:val="DefaultParagraphFont"/>
    <w:rsid w:val="006A43B1"/>
  </w:style>
  <w:style w:type="character" w:customStyle="1" w:styleId="mw-editsection">
    <w:name w:val="mw-editsection"/>
    <w:basedOn w:val="DefaultParagraphFont"/>
    <w:rsid w:val="0033514F"/>
  </w:style>
  <w:style w:type="character" w:customStyle="1" w:styleId="mw-editsection-bracket">
    <w:name w:val="mw-editsection-bracket"/>
    <w:basedOn w:val="DefaultParagraphFont"/>
    <w:rsid w:val="0033514F"/>
  </w:style>
  <w:style w:type="character" w:styleId="IntenseEmphasis">
    <w:name w:val="Intense Emphasis"/>
    <w:basedOn w:val="DefaultParagraphFont"/>
    <w:uiPriority w:val="21"/>
    <w:qFormat/>
    <w:rsid w:val="00D009A2"/>
    <w:rPr>
      <w:b/>
      <w:bCs/>
      <w:i/>
      <w:iCs/>
      <w:color w:val="4F81BD" w:themeColor="accent1"/>
    </w:rPr>
  </w:style>
  <w:style w:type="paragraph" w:customStyle="1" w:styleId="C-Code6">
    <w:name w:val="C-Code6"/>
    <w:basedOn w:val="10-Normal"/>
    <w:qFormat/>
    <w:rsid w:val="006064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sz w:val="12"/>
      <w:szCs w:val="1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45190"/>
    <w:rPr>
      <w:rFonts w:ascii="Courier New" w:eastAsia="Times New Roman" w:hAnsi="Courier New" w:cs="Courier New"/>
      <w:sz w:val="20"/>
      <w:szCs w:val="20"/>
    </w:rPr>
  </w:style>
  <w:style w:type="paragraph" w:customStyle="1" w:styleId="tableheader">
    <w:name w:val="tableheader"/>
    <w:basedOn w:val="Normal"/>
    <w:rsid w:val="00E904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normal0">
    <w:name w:val="tablenormal"/>
    <w:basedOn w:val="Normal"/>
    <w:rsid w:val="00E904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ubsubtitle">
    <w:name w:val="subsubtitle"/>
    <w:basedOn w:val="DefaultParagraphFont"/>
    <w:rsid w:val="00915268"/>
  </w:style>
  <w:style w:type="character" w:customStyle="1" w:styleId="replyquote">
    <w:name w:val="replyquote"/>
    <w:basedOn w:val="DefaultParagraphFont"/>
    <w:rsid w:val="008E7C8C"/>
  </w:style>
  <w:style w:type="character" w:customStyle="1" w:styleId="name">
    <w:name w:val="name"/>
    <w:basedOn w:val="DefaultParagraphFont"/>
    <w:rsid w:val="00CF0260"/>
  </w:style>
  <w:style w:type="paragraph" w:customStyle="1" w:styleId="C-Code8">
    <w:name w:val="C-Code8"/>
    <w:basedOn w:val="Normal"/>
    <w:link w:val="C-Code8Char"/>
    <w:qFormat/>
    <w:rsid w:val="00385DB7"/>
    <w:rPr>
      <w:rFonts w:ascii="Consolas" w:hAnsi="Consolas" w:cs="Consolas"/>
    </w:rPr>
  </w:style>
  <w:style w:type="character" w:customStyle="1" w:styleId="C-Code8Char">
    <w:name w:val="C-Code8 Char"/>
    <w:basedOn w:val="DefaultParagraphFont"/>
    <w:link w:val="C-Code8"/>
    <w:rsid w:val="00385DB7"/>
    <w:rPr>
      <w:rFonts w:ascii="Consolas" w:hAnsi="Consolas" w:cs="Consolas"/>
      <w:sz w:val="16"/>
      <w:szCs w:val="16"/>
      <w:lang w:val="en-GB"/>
    </w:rPr>
  </w:style>
  <w:style w:type="paragraph" w:customStyle="1" w:styleId="CodeCC">
    <w:name w:val="Code CC"/>
    <w:basedOn w:val="Normal"/>
    <w:link w:val="CodeCCChar"/>
    <w:qFormat/>
    <w:rsid w:val="00382E8D"/>
    <w:rPr>
      <w:rFonts w:ascii="Consolas" w:hAnsi="Consolas" w:cs="Consolas"/>
    </w:rPr>
  </w:style>
  <w:style w:type="character" w:customStyle="1" w:styleId="CodeCCChar">
    <w:name w:val="Code CC Char"/>
    <w:link w:val="CodeCC"/>
    <w:locked/>
    <w:rsid w:val="00382E8D"/>
    <w:rPr>
      <w:rFonts w:ascii="Consolas" w:hAnsi="Consolas" w:cs="Consolas"/>
      <w:sz w:val="16"/>
      <w:szCs w:val="16"/>
      <w:lang w:val="en-GB"/>
    </w:rPr>
  </w:style>
  <w:style w:type="character" w:customStyle="1" w:styleId="wcrep1">
    <w:name w:val="wcrep1"/>
    <w:basedOn w:val="DefaultParagraphFont"/>
    <w:rsid w:val="00932F49"/>
  </w:style>
  <w:style w:type="character" w:styleId="HTMLTypewriter">
    <w:name w:val="HTML Typewriter"/>
    <w:basedOn w:val="DefaultParagraphFont"/>
    <w:uiPriority w:val="99"/>
    <w:semiHidden/>
    <w:unhideWhenUsed/>
    <w:rsid w:val="00932F49"/>
    <w:rPr>
      <w:rFonts w:ascii="Courier New" w:eastAsia="Times New Roman" w:hAnsi="Courier New" w:cs="Courier New"/>
      <w:sz w:val="20"/>
      <w:szCs w:val="20"/>
    </w:rPr>
  </w:style>
  <w:style w:type="paragraph" w:customStyle="1" w:styleId="reference">
    <w:name w:val="reference"/>
    <w:basedOn w:val="Normal"/>
    <w:rsid w:val="00932F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4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1709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2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494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2039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780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440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13123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0942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993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20556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9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8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120">
          <w:marLeft w:val="0"/>
          <w:marRight w:val="0"/>
          <w:marTop w:val="1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898">
              <w:marLeft w:val="0"/>
              <w:marRight w:val="0"/>
              <w:marTop w:val="0"/>
              <w:marBottom w:val="1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59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9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78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2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3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970">
          <w:marLeft w:val="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176">
              <w:marLeft w:val="0"/>
              <w:marRight w:val="0"/>
              <w:marTop w:val="41"/>
              <w:marBottom w:val="1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97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67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986">
                  <w:marLeft w:val="0"/>
                  <w:marRight w:val="0"/>
                  <w:marTop w:val="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8D5CB"/>
                    <w:right w:val="none" w:sz="0" w:space="0" w:color="auto"/>
                  </w:divBdr>
                </w:div>
              </w:divsChild>
            </w:div>
          </w:divsChild>
        </w:div>
        <w:div w:id="2029679117">
          <w:marLeft w:val="0"/>
          <w:marRight w:val="2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4424">
              <w:marLeft w:val="0"/>
              <w:marRight w:val="0"/>
              <w:marTop w:val="41"/>
              <w:marBottom w:val="1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65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50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4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5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25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5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3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1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0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61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9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81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3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8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0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3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7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7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8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1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3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9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5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2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2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4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9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0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1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3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1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42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1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2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4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9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2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3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4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8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3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06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0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1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5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3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8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82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6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5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3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6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8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8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3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86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1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7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50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5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3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4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47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0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2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5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6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6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9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60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4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8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7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3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4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0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0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0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0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4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8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0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8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2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15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5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4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0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2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4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9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1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1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7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08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3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0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0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8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2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2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1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3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3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0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3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4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8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B9B9B9"/>
            <w:right w:val="none" w:sz="0" w:space="0" w:color="auto"/>
          </w:divBdr>
          <w:divsChild>
            <w:div w:id="365106518">
              <w:marLeft w:val="0"/>
              <w:marRight w:val="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017">
                  <w:marLeft w:val="0"/>
                  <w:marRight w:val="0"/>
                  <w:marTop w:val="0"/>
                  <w:marBottom w:val="0"/>
                  <w:divBdr>
                    <w:top w:val="dotted" w:sz="4" w:space="0" w:color="3F3F3F"/>
                    <w:left w:val="dotted" w:sz="4" w:space="0" w:color="3F3F3F"/>
                    <w:bottom w:val="dotted" w:sz="4" w:space="0" w:color="3F3F3F"/>
                    <w:right w:val="dotted" w:sz="4" w:space="0" w:color="3F3F3F"/>
                  </w:divBdr>
                </w:div>
              </w:divsChild>
            </w:div>
          </w:divsChild>
        </w:div>
        <w:div w:id="774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B9B9B9"/>
            <w:right w:val="none" w:sz="0" w:space="0" w:color="auto"/>
          </w:divBdr>
          <w:divsChild>
            <w:div w:id="1040521486">
              <w:marLeft w:val="0"/>
              <w:marRight w:val="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4505">
                  <w:marLeft w:val="0"/>
                  <w:marRight w:val="0"/>
                  <w:marTop w:val="0"/>
                  <w:marBottom w:val="0"/>
                  <w:divBdr>
                    <w:top w:val="dotted" w:sz="4" w:space="0" w:color="3F3F3F"/>
                    <w:left w:val="dotted" w:sz="4" w:space="0" w:color="3F3F3F"/>
                    <w:bottom w:val="dotted" w:sz="4" w:space="0" w:color="3F3F3F"/>
                    <w:right w:val="dotted" w:sz="4" w:space="0" w:color="3F3F3F"/>
                  </w:divBdr>
                </w:div>
              </w:divsChild>
            </w:div>
            <w:div w:id="1748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B9B9B9"/>
            <w:right w:val="none" w:sz="0" w:space="0" w:color="auto"/>
          </w:divBdr>
          <w:divsChild>
            <w:div w:id="612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9892">
                  <w:marLeft w:val="0"/>
                  <w:marRight w:val="0"/>
                  <w:marTop w:val="0"/>
                  <w:marBottom w:val="0"/>
                  <w:divBdr>
                    <w:top w:val="dotted" w:sz="4" w:space="0" w:color="3F3F3F"/>
                    <w:left w:val="dotted" w:sz="4" w:space="0" w:color="3F3F3F"/>
                    <w:bottom w:val="dotted" w:sz="4" w:space="0" w:color="3F3F3F"/>
                    <w:right w:val="dotted" w:sz="4" w:space="0" w:color="3F3F3F"/>
                  </w:divBdr>
                </w:div>
                <w:div w:id="2033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04417">
              <w:marLeft w:val="0"/>
              <w:marRight w:val="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5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0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7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34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8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4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661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680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15928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24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2680">
          <w:marLeft w:val="89"/>
          <w:marRight w:val="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620">
              <w:marLeft w:val="89"/>
              <w:marRight w:val="8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96345">
          <w:marLeft w:val="89"/>
          <w:marRight w:val="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2812">
          <w:marLeft w:val="89"/>
          <w:marRight w:val="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399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4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3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1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80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025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  <w:div w:id="125062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17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70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06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659">
              <w:marLeft w:val="0"/>
              <w:marRight w:val="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66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1144">
              <w:marLeft w:val="0"/>
              <w:marRight w:val="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461">
              <w:marLeft w:val="0"/>
              <w:marRight w:val="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64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39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80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2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1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9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379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  <w:div w:id="157384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1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65">
          <w:marLeft w:val="166"/>
          <w:marRight w:val="166"/>
          <w:marTop w:val="55"/>
          <w:marBottom w:val="55"/>
          <w:divBdr>
            <w:top w:val="single" w:sz="4" w:space="3" w:color="000000"/>
            <w:left w:val="single" w:sz="4" w:space="3" w:color="000000"/>
            <w:bottom w:val="single" w:sz="4" w:space="3" w:color="000000"/>
            <w:right w:val="single" w:sz="4" w:space="3" w:color="000000"/>
          </w:divBdr>
        </w:div>
        <w:div w:id="1969045998">
          <w:marLeft w:val="166"/>
          <w:marRight w:val="166"/>
          <w:marTop w:val="55"/>
          <w:marBottom w:val="55"/>
          <w:divBdr>
            <w:top w:val="single" w:sz="4" w:space="3" w:color="000000"/>
            <w:left w:val="single" w:sz="4" w:space="3" w:color="000000"/>
            <w:bottom w:val="single" w:sz="4" w:space="3" w:color="000000"/>
            <w:right w:val="single" w:sz="4" w:space="3" w:color="000000"/>
          </w:divBdr>
        </w:div>
        <w:div w:id="2101481880">
          <w:marLeft w:val="166"/>
          <w:marRight w:val="166"/>
          <w:marTop w:val="55"/>
          <w:marBottom w:val="55"/>
          <w:divBdr>
            <w:top w:val="single" w:sz="4" w:space="3" w:color="000000"/>
            <w:left w:val="single" w:sz="4" w:space="3" w:color="000000"/>
            <w:bottom w:val="single" w:sz="4" w:space="3" w:color="000000"/>
            <w:right w:val="single" w:sz="4" w:space="3" w:color="000000"/>
          </w:divBdr>
        </w:div>
      </w:divsChild>
    </w:div>
    <w:div w:id="189827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7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5235">
          <w:marLeft w:val="0"/>
          <w:marRight w:val="0"/>
          <w:marTop w:val="0"/>
          <w:marBottom w:val="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1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5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397">
              <w:marLeft w:val="1612"/>
              <w:marRight w:val="1612"/>
              <w:marTop w:val="0"/>
              <w:marBottom w:val="0"/>
              <w:divBdr>
                <w:top w:val="none" w:sz="0" w:space="0" w:color="808080"/>
                <w:left w:val="dotted" w:sz="4" w:space="3" w:color="808080"/>
                <w:bottom w:val="none" w:sz="0" w:space="0" w:color="808080"/>
                <w:right w:val="none" w:sz="0" w:space="3" w:color="808080"/>
              </w:divBdr>
            </w:div>
          </w:divsChild>
        </w:div>
      </w:divsChild>
    </w:div>
    <w:div w:id="197914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4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5khY6d3qd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I_ZV-5WHi4" TargetMode="External"/><Relationship Id="rId14" Type="http://schemas.openxmlformats.org/officeDocument/2006/relationships/hyperlink" Target="https://community.element14.com/technologies/power-management/b/blog/posts/how-to-compute-the-average-versus-the-rms-value-of-a-pwm-wavefor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0-Riscy-Work\004-Template\001-Office07\002-RD-Maste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80C7B-D768-4ECE-A21F-1B539459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002-RD-Master-Portrait.dotx</Template>
  <TotalTime>4147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 Vision</Company>
  <LinksUpToDate>false</LinksUpToDate>
  <CharactersWithSpaces>1867</CharactersWithSpaces>
  <SharedDoc>false</SharedDoc>
  <HLinks>
    <vt:vector size="6" baseType="variant"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_Toc241897629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Payne</dc:creator>
  <cp:lastModifiedBy>Richard Payne</cp:lastModifiedBy>
  <cp:revision>11</cp:revision>
  <cp:lastPrinted>2015-05-02T06:00:00Z</cp:lastPrinted>
  <dcterms:created xsi:type="dcterms:W3CDTF">2022-07-03T18:55:00Z</dcterms:created>
  <dcterms:modified xsi:type="dcterms:W3CDTF">2022-07-06T16:01:00Z</dcterms:modified>
</cp:coreProperties>
</file>